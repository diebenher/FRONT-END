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5EB4" w14:textId="08D9318A" w:rsidR="008C4630" w:rsidRDefault="00B64A1A" w:rsidP="0073288E">
      <w:pPr>
        <w:pStyle w:val="Ttulo"/>
        <w:jc w:val="left"/>
      </w:pPr>
      <w:r>
        <w:t>fase de requerimientos de software</w:t>
      </w:r>
    </w:p>
    <w:tbl>
      <w:tblPr>
        <w:tblStyle w:val="Tablanormal3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420" w:firstRow="1" w:lastRow="0" w:firstColumn="0" w:lastColumn="0" w:noHBand="0" w:noVBand="1"/>
        <w:tblDescription w:val="Tabla de información de contacto"/>
      </w:tblPr>
      <w:tblGrid>
        <w:gridCol w:w="2104"/>
        <w:gridCol w:w="3102"/>
        <w:gridCol w:w="1762"/>
        <w:gridCol w:w="4172"/>
      </w:tblGrid>
      <w:tr w:rsidR="00075CBA" w14:paraId="616147CB" w14:textId="77777777" w:rsidTr="00E7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777867703"/>
            <w:placeholder>
              <w:docPart w:val="A066593B913C43B8ADB61F68DC8F888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04" w:type="dxa"/>
                <w:tcBorders>
                  <w:left w:val="single" w:sz="18" w:space="0" w:color="FFFFFF" w:themeColor="background1"/>
                </w:tcBorders>
                <w:shd w:val="clear" w:color="auto" w:fill="FFC40C" w:themeFill="accent4"/>
              </w:tcPr>
              <w:p w14:paraId="27B4F6FC" w14:textId="77777777" w:rsidR="00075CBA" w:rsidRDefault="004F1DE0" w:rsidP="008C4630">
                <w:pPr>
                  <w:pStyle w:val="Ttulo1"/>
                  <w:spacing w:before="20" w:after="20"/>
                  <w:outlineLvl w:val="0"/>
                </w:pPr>
                <w:r w:rsidRPr="00F017D8">
                  <w:rPr>
                    <w:b/>
                    <w:lang w:bidi="es-ES"/>
                  </w:rPr>
                  <w:t>Nombre</w:t>
                </w:r>
              </w:p>
            </w:tc>
          </w:sdtContent>
        </w:sdt>
        <w:tc>
          <w:tcPr>
            <w:tcW w:w="3102" w:type="dxa"/>
            <w:tcMar>
              <w:right w:w="216" w:type="dxa"/>
            </w:tcMar>
          </w:tcPr>
          <w:p w14:paraId="6473E1FC" w14:textId="7011DC73" w:rsidR="00075CBA" w:rsidRDefault="003D3858" w:rsidP="006D24C9">
            <w:pPr>
              <w:spacing w:before="20" w:after="20"/>
            </w:pPr>
            <w:proofErr w:type="spellStart"/>
            <w:r>
              <w:t>Abogabot</w:t>
            </w:r>
            <w:proofErr w:type="spellEnd"/>
          </w:p>
        </w:tc>
        <w:tc>
          <w:tcPr>
            <w:tcW w:w="1762" w:type="dxa"/>
            <w:shd w:val="clear" w:color="auto" w:fill="FFC40C" w:themeFill="accent4"/>
          </w:tcPr>
          <w:p w14:paraId="4CB1627A" w14:textId="77777777" w:rsidR="00075CBA" w:rsidRDefault="00AC35F6">
            <w:pPr>
              <w:pStyle w:val="Ttulo1"/>
              <w:spacing w:before="20" w:after="20"/>
              <w:outlineLvl w:val="0"/>
            </w:pPr>
            <w:sdt>
              <w:sdtPr>
                <w:id w:val="2106224692"/>
                <w:placeholder>
                  <w:docPart w:val="E910A4EAAF044EB096786DF15FE511DA"/>
                </w:placeholder>
                <w:temporary/>
                <w:showingPlcHdr/>
                <w15:appearance w15:val="hidden"/>
              </w:sdtPr>
              <w:sdtEndPr/>
              <w:sdtContent>
                <w:r w:rsidR="004F1DE0" w:rsidRPr="00F017D8">
                  <w:rPr>
                    <w:b/>
                    <w:lang w:bidi="es-ES"/>
                  </w:rPr>
                  <w:t>Departamento</w:t>
                </w:r>
              </w:sdtContent>
            </w:sdt>
          </w:p>
        </w:tc>
        <w:tc>
          <w:tcPr>
            <w:tcW w:w="4172" w:type="dxa"/>
            <w:tcBorders>
              <w:right w:val="single" w:sz="18" w:space="0" w:color="FFFFFF" w:themeColor="background1"/>
            </w:tcBorders>
          </w:tcPr>
          <w:p w14:paraId="4C1BCBAB" w14:textId="10E5F585" w:rsidR="00075CBA" w:rsidRDefault="003D3858" w:rsidP="006D24C9">
            <w:pPr>
              <w:spacing w:before="20" w:after="20"/>
            </w:pPr>
            <w:proofErr w:type="spellStart"/>
            <w:r>
              <w:t>Front</w:t>
            </w:r>
            <w:r w:rsidR="00F30E0C">
              <w:t>E</w:t>
            </w:r>
            <w:r>
              <w:t>nd</w:t>
            </w:r>
            <w:r w:rsidR="00F30E0C">
              <w:t>_Mission</w:t>
            </w:r>
            <w:proofErr w:type="spellEnd"/>
          </w:p>
        </w:tc>
      </w:tr>
      <w:tr w:rsidR="00075CBA" w14:paraId="04C4821E" w14:textId="77777777" w:rsidTr="00E7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4" w:type="dxa"/>
            <w:tcBorders>
              <w:left w:val="single" w:sz="18" w:space="0" w:color="FFFFFF" w:themeColor="background1"/>
            </w:tcBorders>
            <w:shd w:val="clear" w:color="auto" w:fill="FFC40C" w:themeFill="accent4"/>
          </w:tcPr>
          <w:p w14:paraId="6C0C2D6E" w14:textId="17C36A07" w:rsidR="00075CBA" w:rsidRDefault="00E63644" w:rsidP="008C4630">
            <w:pPr>
              <w:pStyle w:val="Ttulo1"/>
              <w:spacing w:before="20" w:after="20"/>
              <w:outlineLvl w:val="0"/>
            </w:pPr>
            <w:r>
              <w:t>Fecha</w:t>
            </w:r>
          </w:p>
        </w:tc>
        <w:tc>
          <w:tcPr>
            <w:tcW w:w="3102" w:type="dxa"/>
            <w:tcMar>
              <w:right w:w="216" w:type="dxa"/>
            </w:tcMar>
          </w:tcPr>
          <w:p w14:paraId="2A37CA60" w14:textId="263C5A41" w:rsidR="00075CBA" w:rsidRPr="00E63644" w:rsidRDefault="00E63644" w:rsidP="006D24C9">
            <w:pPr>
              <w:spacing w:before="20" w:after="20"/>
              <w:rPr>
                <w:b/>
                <w:bCs/>
              </w:rPr>
            </w:pPr>
            <w:r w:rsidRPr="00E63644">
              <w:rPr>
                <w:b/>
                <w:bCs/>
              </w:rPr>
              <w:t>Viernes 18 febrero 2022</w:t>
            </w:r>
          </w:p>
        </w:tc>
        <w:tc>
          <w:tcPr>
            <w:tcW w:w="1762" w:type="dxa"/>
            <w:shd w:val="clear" w:color="auto" w:fill="FFC40C" w:themeFill="accent4"/>
          </w:tcPr>
          <w:p w14:paraId="395B90A1" w14:textId="77777777" w:rsidR="00075CBA" w:rsidRDefault="00AC35F6">
            <w:pPr>
              <w:pStyle w:val="Ttulo1"/>
              <w:spacing w:before="20" w:after="20"/>
              <w:outlineLvl w:val="0"/>
            </w:pPr>
            <w:sdt>
              <w:sdtPr>
                <w:id w:val="-1759596456"/>
                <w:placeholder>
                  <w:docPart w:val="1F50D9F24BB144AAA7C3F97AEA0CE849"/>
                </w:placeholder>
                <w:temporary/>
                <w:showingPlcHdr/>
                <w15:appearance w15:val="hidden"/>
              </w:sdtPr>
              <w:sdtEndPr/>
              <w:sdtContent>
                <w:r w:rsidR="004F1DE0">
                  <w:rPr>
                    <w:lang w:bidi="es-ES"/>
                  </w:rPr>
                  <w:t>Aprobado por</w:t>
                </w:r>
              </w:sdtContent>
            </w:sdt>
          </w:p>
        </w:tc>
        <w:tc>
          <w:tcPr>
            <w:tcW w:w="4172" w:type="dxa"/>
            <w:tcBorders>
              <w:right w:val="single" w:sz="18" w:space="0" w:color="FFFFFF" w:themeColor="background1"/>
            </w:tcBorders>
          </w:tcPr>
          <w:p w14:paraId="08C83C78" w14:textId="445AF545" w:rsidR="00075CBA" w:rsidRPr="00F30E0C" w:rsidRDefault="003D3858" w:rsidP="006D24C9">
            <w:pPr>
              <w:spacing w:before="20" w:after="20"/>
              <w:rPr>
                <w:b/>
                <w:bCs/>
              </w:rPr>
            </w:pPr>
            <w:proofErr w:type="spellStart"/>
            <w:r w:rsidRPr="00F30E0C">
              <w:rPr>
                <w:b/>
                <w:bCs/>
              </w:rPr>
              <w:t>romarpla</w:t>
            </w:r>
            <w:proofErr w:type="spellEnd"/>
          </w:p>
        </w:tc>
      </w:tr>
      <w:tr w:rsidR="00075CBA" w14:paraId="62DE262B" w14:textId="77777777" w:rsidTr="00E723C3">
        <w:tc>
          <w:tcPr>
            <w:tcW w:w="2104" w:type="dxa"/>
            <w:tcBorders>
              <w:left w:val="single" w:sz="18" w:space="0" w:color="FFFFFF" w:themeColor="background1"/>
            </w:tcBorders>
            <w:shd w:val="clear" w:color="auto" w:fill="FFC40C" w:themeFill="accent4"/>
          </w:tcPr>
          <w:p w14:paraId="01C0670F" w14:textId="77777777" w:rsidR="00075CBA" w:rsidRDefault="00AC35F6" w:rsidP="008C4630">
            <w:pPr>
              <w:pStyle w:val="Ttulo1"/>
              <w:spacing w:before="20" w:after="20"/>
              <w:outlineLvl w:val="0"/>
            </w:pPr>
            <w:sdt>
              <w:sdtPr>
                <w:id w:val="-1450615891"/>
                <w:placeholder>
                  <w:docPart w:val="847EBD098FC14FE9BC4897D7D4DD21CB"/>
                </w:placeholder>
                <w:temporary/>
                <w:showingPlcHdr/>
                <w15:appearance w15:val="hidden"/>
              </w:sdtPr>
              <w:sdtEndPr/>
              <w:sdtContent>
                <w:r w:rsidR="004F1DE0">
                  <w:rPr>
                    <w:lang w:bidi="es-ES"/>
                  </w:rPr>
                  <w:t>ID de empleado</w:t>
                </w:r>
              </w:sdtContent>
            </w:sdt>
          </w:p>
        </w:tc>
        <w:tc>
          <w:tcPr>
            <w:tcW w:w="3102" w:type="dxa"/>
            <w:tcMar>
              <w:right w:w="216" w:type="dxa"/>
            </w:tcMar>
          </w:tcPr>
          <w:p w14:paraId="4D3E59BA" w14:textId="22F35719" w:rsidR="00075CBA" w:rsidRPr="00F30E0C" w:rsidRDefault="003D3858" w:rsidP="006D24C9">
            <w:pPr>
              <w:spacing w:before="20" w:after="20"/>
              <w:rPr>
                <w:b/>
                <w:bCs/>
              </w:rPr>
            </w:pPr>
            <w:r w:rsidRPr="00F30E0C">
              <w:rPr>
                <w:b/>
                <w:bCs/>
              </w:rPr>
              <w:t>github.com/</w:t>
            </w:r>
            <w:proofErr w:type="spellStart"/>
            <w:r w:rsidRPr="00F30E0C">
              <w:rPr>
                <w:b/>
                <w:bCs/>
              </w:rPr>
              <w:t>diebenher</w:t>
            </w:r>
            <w:proofErr w:type="spellEnd"/>
          </w:p>
        </w:tc>
        <w:tc>
          <w:tcPr>
            <w:tcW w:w="1762" w:type="dxa"/>
            <w:shd w:val="clear" w:color="auto" w:fill="FFC40C" w:themeFill="accent4"/>
          </w:tcPr>
          <w:p w14:paraId="6C052603" w14:textId="77777777" w:rsidR="00075CBA" w:rsidRDefault="00AC35F6">
            <w:pPr>
              <w:pStyle w:val="Ttulo1"/>
              <w:spacing w:before="20" w:after="20"/>
              <w:outlineLvl w:val="0"/>
            </w:pPr>
            <w:sdt>
              <w:sdtPr>
                <w:id w:val="153425561"/>
                <w:placeholder>
                  <w:docPart w:val="9E5A0B3ACC0E456DBD48F5AF13378ABA"/>
                </w:placeholder>
                <w:temporary/>
                <w:showingPlcHdr/>
                <w15:appearance w15:val="hidden"/>
              </w:sdtPr>
              <w:sdtEndPr/>
              <w:sdtContent>
                <w:r w:rsidR="004F1DE0">
                  <w:rPr>
                    <w:lang w:bidi="es-ES"/>
                  </w:rPr>
                  <w:t>Finalidad</w:t>
                </w:r>
              </w:sdtContent>
            </w:sdt>
          </w:p>
        </w:tc>
        <w:tc>
          <w:tcPr>
            <w:tcW w:w="4172" w:type="dxa"/>
            <w:tcBorders>
              <w:right w:val="single" w:sz="18" w:space="0" w:color="FFFFFF" w:themeColor="background1"/>
            </w:tcBorders>
          </w:tcPr>
          <w:p w14:paraId="1C903216" w14:textId="15DCEC4D" w:rsidR="00075CBA" w:rsidRPr="00F30E0C" w:rsidRDefault="00F30E0C" w:rsidP="006D24C9">
            <w:pPr>
              <w:spacing w:before="20" w:after="20"/>
              <w:rPr>
                <w:b/>
                <w:bCs/>
              </w:rPr>
            </w:pPr>
            <w:r w:rsidRPr="00F30E0C">
              <w:rPr>
                <w:b/>
                <w:bCs/>
              </w:rPr>
              <w:t>Bot para abogados</w:t>
            </w:r>
          </w:p>
        </w:tc>
      </w:tr>
    </w:tbl>
    <w:p w14:paraId="7F6B37F4" w14:textId="5C3652D6" w:rsidR="00075CBA" w:rsidRDefault="00F30E0C">
      <w:pPr>
        <w:pStyle w:val="Ttulo3"/>
      </w:pPr>
      <w:r>
        <w:t>eventos</w:t>
      </w:r>
    </w:p>
    <w:tbl>
      <w:tblPr>
        <w:tblStyle w:val="Tablanormal3"/>
        <w:tblW w:w="5000" w:type="pct"/>
        <w:tblInd w:w="-33" w:type="dxa"/>
        <w:tblLook w:val="0420" w:firstRow="1" w:lastRow="0" w:firstColumn="0" w:lastColumn="0" w:noHBand="0" w:noVBand="1"/>
        <w:tblDescription w:val="Tabla de horas de viaje"/>
      </w:tblPr>
      <w:tblGrid>
        <w:gridCol w:w="39"/>
        <w:gridCol w:w="11101"/>
      </w:tblGrid>
      <w:tr w:rsidR="00573F11" w14:paraId="2FBF631B" w14:textId="77777777" w:rsidTr="00502B28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39" w:type="dxa"/>
          <w:trHeight w:val="301"/>
        </w:trPr>
        <w:tc>
          <w:tcPr>
            <w:tcW w:w="11170" w:type="dxa"/>
            <w:shd w:val="clear" w:color="auto" w:fill="0E5563" w:themeFill="accent5"/>
          </w:tcPr>
          <w:p w14:paraId="4F4E80E7" w14:textId="31FC18D0" w:rsidR="00573F11" w:rsidRPr="00573F11" w:rsidRDefault="00573F11" w:rsidP="00573F11">
            <w:pPr>
              <w:pStyle w:val="Ttulo1"/>
              <w:jc w:val="center"/>
              <w:outlineLvl w:val="0"/>
              <w:rPr>
                <w:b/>
                <w:bCs w:val="0"/>
                <w:color w:val="FFFFFF" w:themeColor="background1"/>
                <w:sz w:val="28"/>
                <w:szCs w:val="28"/>
              </w:rPr>
            </w:pPr>
            <w:r w:rsidRPr="00573F11">
              <w:rPr>
                <w:b/>
                <w:bCs w:val="0"/>
                <w:color w:val="FFFFFF" w:themeColor="background1"/>
                <w:sz w:val="28"/>
                <w:szCs w:val="28"/>
              </w:rPr>
              <w:t>Fases</w:t>
            </w:r>
          </w:p>
        </w:tc>
      </w:tr>
      <w:tr w:rsidR="00573F11" w14:paraId="48AD6F81" w14:textId="77777777" w:rsidTr="00502B28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9" w:type="dxa"/>
          <w:trHeight w:val="314"/>
        </w:trPr>
        <w:tc>
          <w:tcPr>
            <w:tcW w:w="11170" w:type="dxa"/>
          </w:tcPr>
          <w:p w14:paraId="5C49DE5F" w14:textId="23D6B928" w:rsidR="00573F11" w:rsidRDefault="00573F11" w:rsidP="00573F11">
            <w:pPr>
              <w:spacing w:before="20" w:after="20"/>
              <w:jc w:val="center"/>
            </w:pPr>
            <w:r w:rsidRPr="00573F11">
              <w:t>Descripción</w:t>
            </w:r>
            <w:r w:rsidRPr="00573F11">
              <w:t xml:space="preserve"> general del requerimiento</w:t>
            </w:r>
          </w:p>
        </w:tc>
      </w:tr>
      <w:tr w:rsidR="00573F11" w14:paraId="5E7F0A41" w14:textId="77777777" w:rsidTr="00502B28">
        <w:trPr>
          <w:trHeight w:val="301"/>
        </w:trPr>
        <w:tc>
          <w:tcPr>
            <w:tcW w:w="11209" w:type="dxa"/>
            <w:gridSpan w:val="2"/>
          </w:tcPr>
          <w:p w14:paraId="409B95B5" w14:textId="43BD7155" w:rsidR="00573F11" w:rsidRDefault="00573F11" w:rsidP="00573F11">
            <w:pPr>
              <w:spacing w:before="20" w:after="20"/>
              <w:jc w:val="center"/>
            </w:pPr>
            <w:r w:rsidRPr="00573F11">
              <w:t xml:space="preserve">Fase de </w:t>
            </w:r>
            <w:r w:rsidRPr="00573F11">
              <w:t>formalización</w:t>
            </w:r>
          </w:p>
        </w:tc>
      </w:tr>
      <w:tr w:rsidR="00573F11" w14:paraId="1B11B7A5" w14:textId="77777777" w:rsidTr="00502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tcW w:w="11209" w:type="dxa"/>
            <w:gridSpan w:val="2"/>
          </w:tcPr>
          <w:p w14:paraId="4AB93E2C" w14:textId="5EA6D4A0" w:rsidR="00573F11" w:rsidRDefault="00573F11" w:rsidP="00573F11">
            <w:pPr>
              <w:spacing w:before="20" w:after="20"/>
              <w:jc w:val="center"/>
            </w:pPr>
            <w:r w:rsidRPr="00573F11">
              <w:t>Análisis</w:t>
            </w:r>
            <w:r w:rsidRPr="00573F11">
              <w:t xml:space="preserve"> de requisitos y requerimientos</w:t>
            </w:r>
          </w:p>
        </w:tc>
      </w:tr>
      <w:tr w:rsidR="00573F11" w14:paraId="6AB83E13" w14:textId="77777777" w:rsidTr="00502B28">
        <w:trPr>
          <w:trHeight w:val="18"/>
        </w:trPr>
        <w:tc>
          <w:tcPr>
            <w:tcW w:w="11209" w:type="dxa"/>
            <w:gridSpan w:val="2"/>
          </w:tcPr>
          <w:p w14:paraId="11BEE2A7" w14:textId="7D64F902" w:rsidR="00573F11" w:rsidRDefault="00573F11" w:rsidP="00573F11">
            <w:pPr>
              <w:spacing w:before="20" w:after="20"/>
              <w:jc w:val="center"/>
            </w:pPr>
            <w:r w:rsidRPr="00573F11">
              <w:t>Levantamiento del requerimiento detallado</w:t>
            </w:r>
          </w:p>
        </w:tc>
      </w:tr>
      <w:tr w:rsidR="00573F11" w14:paraId="405031D1" w14:textId="77777777" w:rsidTr="00502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"/>
        </w:trPr>
        <w:tc>
          <w:tcPr>
            <w:tcW w:w="11209" w:type="dxa"/>
            <w:gridSpan w:val="2"/>
          </w:tcPr>
          <w:p w14:paraId="2E7B03DE" w14:textId="296005A3" w:rsidR="00573F11" w:rsidRPr="00573F11" w:rsidRDefault="00573F11" w:rsidP="00573F11">
            <w:pPr>
              <w:jc w:val="center"/>
            </w:pPr>
            <w:r w:rsidRPr="00573F11">
              <w:t xml:space="preserve">Diseño de la arquitectura de </w:t>
            </w:r>
            <w:r w:rsidRPr="00573F11">
              <w:t>solución</w:t>
            </w:r>
          </w:p>
        </w:tc>
      </w:tr>
    </w:tbl>
    <w:p w14:paraId="393253A4" w14:textId="265CC375" w:rsidR="00075CBA" w:rsidRDefault="00573F11">
      <w:pPr>
        <w:pStyle w:val="Ttulo3"/>
      </w:pPr>
      <w:r>
        <w:t>Fases</w:t>
      </w:r>
    </w:p>
    <w:tbl>
      <w:tblPr>
        <w:tblStyle w:val="Tablanormal3"/>
        <w:tblW w:w="5000" w:type="pct"/>
        <w:tblLook w:val="0420" w:firstRow="1" w:lastRow="0" w:firstColumn="0" w:lastColumn="0" w:noHBand="0" w:noVBand="1"/>
        <w:tblDescription w:val="Tabla de gastos"/>
      </w:tblPr>
      <w:tblGrid>
        <w:gridCol w:w="1860"/>
        <w:gridCol w:w="1934"/>
        <w:gridCol w:w="7306"/>
        <w:gridCol w:w="40"/>
      </w:tblGrid>
      <w:tr w:rsidR="00125AB1" w:rsidRPr="008A451F" w14:paraId="0911EF66" w14:textId="77777777" w:rsidTr="00AC35F6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297" w:type="pct"/>
          <w:trHeight w:val="28"/>
        </w:trPr>
        <w:sdt>
          <w:sdtPr>
            <w:rPr>
              <w:color w:val="FFFFFF" w:themeColor="background1"/>
            </w:rPr>
            <w:id w:val="232135201"/>
            <w:placeholder>
              <w:docPart w:val="DD8C97605182499FA21D0194EEC3741A"/>
            </w:placeholder>
            <w:temporary/>
            <w:showingPlcHdr/>
            <w15:appearance w15:val="hidden"/>
          </w:sdtPr>
          <w:sdtContent>
            <w:tc>
              <w:tcPr>
                <w:tcW w:w="835" w:type="pct"/>
                <w:tcBorders>
                  <w:bottom w:val="single" w:sz="18" w:space="0" w:color="FFFFFF" w:themeColor="background1"/>
                </w:tcBorders>
                <w:shd w:val="clear" w:color="auto" w:fill="0E5563" w:themeFill="accent5"/>
              </w:tcPr>
              <w:p w14:paraId="5ABF9444" w14:textId="77777777" w:rsidR="00573F11" w:rsidRPr="00F017D8" w:rsidRDefault="00573F11" w:rsidP="00F25A5C">
                <w:pPr>
                  <w:pStyle w:val="Ttulo1"/>
                  <w:outlineLvl w:val="0"/>
                  <w:rPr>
                    <w:b/>
                    <w:color w:val="FFFFFF" w:themeColor="background1"/>
                  </w:rPr>
                </w:pPr>
                <w:r w:rsidRPr="00F017D8">
                  <w:rPr>
                    <w:b/>
                    <w:color w:val="FFFFFF" w:themeColor="background1"/>
                    <w:lang w:bidi="es-ES"/>
                  </w:rPr>
                  <w:t>Categoría</w:t>
                </w:r>
              </w:p>
            </w:tc>
          </w:sdtContent>
        </w:sdt>
        <w:tc>
          <w:tcPr>
            <w:tcW w:w="868" w:type="pct"/>
            <w:tcBorders>
              <w:right w:val="single" w:sz="18" w:space="0" w:color="FFFFFF" w:themeColor="background1"/>
            </w:tcBorders>
            <w:shd w:val="clear" w:color="auto" w:fill="0E5563" w:themeFill="accent5"/>
          </w:tcPr>
          <w:p w14:paraId="7D1B401A" w14:textId="77777777" w:rsidR="00573F11" w:rsidRPr="00F017D8" w:rsidRDefault="00573F11">
            <w:pPr>
              <w:pStyle w:val="Ttulo1"/>
              <w:spacing w:before="20" w:after="20"/>
              <w:outlineLvl w:val="0"/>
              <w:rPr>
                <w:b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403418113"/>
                <w:placeholder>
                  <w:docPart w:val="B4CECEE8EF1C437EAD7D6C7317E3EE26"/>
                </w:placeholder>
                <w:temporary/>
                <w:showingPlcHdr/>
                <w15:appearance w15:val="hidden"/>
              </w:sdtPr>
              <w:sdtContent>
                <w:r w:rsidRPr="00F017D8">
                  <w:rPr>
                    <w:b/>
                    <w:color w:val="FFFFFF" w:themeColor="background1"/>
                    <w:lang w:bidi="es-ES"/>
                  </w:rPr>
                  <w:t>Detalles</w:t>
                </w:r>
              </w:sdtContent>
            </w:sdt>
          </w:p>
        </w:tc>
      </w:tr>
      <w:tr w:rsidR="00573F11" w14:paraId="14F33B28" w14:textId="77777777" w:rsidTr="00AC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tcW w:w="835" w:type="pct"/>
            <w:tcBorders>
              <w:bottom w:val="single" w:sz="18" w:space="0" w:color="FFC40C" w:themeColor="accent4"/>
            </w:tcBorders>
            <w:shd w:val="clear" w:color="auto" w:fill="auto"/>
          </w:tcPr>
          <w:p w14:paraId="1019C26C" w14:textId="45EF1897" w:rsidR="00573F11" w:rsidRDefault="00E63644">
            <w:pPr>
              <w:pStyle w:val="Ttulo1"/>
              <w:spacing w:before="20" w:after="20"/>
              <w:outlineLvl w:val="0"/>
            </w:pPr>
            <w:r w:rsidRPr="00573F11">
              <w:t>Descripción general del requerimiento</w:t>
            </w:r>
          </w:p>
        </w:tc>
        <w:tc>
          <w:tcPr>
            <w:tcW w:w="4165" w:type="pct"/>
            <w:gridSpan w:val="3"/>
            <w:tcBorders>
              <w:bottom w:val="single" w:sz="18" w:space="0" w:color="FFC40C" w:themeColor="accent4"/>
              <w:right w:val="single" w:sz="18" w:space="0" w:color="FFFFFF" w:themeColor="background1"/>
            </w:tcBorders>
          </w:tcPr>
          <w:p w14:paraId="24A583CB" w14:textId="66DA1DF8" w:rsidR="00573F11" w:rsidRPr="009B17CF" w:rsidRDefault="009B17CF" w:rsidP="009B17CF">
            <w:pPr>
              <w:jc w:val="center"/>
              <w:rPr>
                <w:i/>
                <w:iCs/>
              </w:rPr>
            </w:pPr>
            <w:r w:rsidRPr="009B17CF">
              <w:rPr>
                <w:i/>
                <w:iCs/>
              </w:rPr>
              <w:t>Proyecto</w:t>
            </w:r>
            <w:r w:rsidRPr="009B17CF">
              <w:rPr>
                <w:i/>
                <w:iCs/>
              </w:rPr>
              <w:t xml:space="preserve"> llamado </w:t>
            </w:r>
            <w:proofErr w:type="spellStart"/>
            <w:r w:rsidRPr="009B17CF">
              <w:rPr>
                <w:i/>
                <w:iCs/>
              </w:rPr>
              <w:t>Abogabot</w:t>
            </w:r>
            <w:proofErr w:type="spellEnd"/>
            <w:r w:rsidRPr="009B17CF">
              <w:rPr>
                <w:i/>
                <w:iCs/>
              </w:rPr>
              <w:t xml:space="preserve">, solicitado el </w:t>
            </w:r>
            <w:proofErr w:type="spellStart"/>
            <w:r w:rsidRPr="009B17CF">
              <w:rPr>
                <w:i/>
                <w:iCs/>
              </w:rPr>
              <w:t>dia</w:t>
            </w:r>
            <w:proofErr w:type="spellEnd"/>
            <w:r w:rsidRPr="009B17CF">
              <w:rPr>
                <w:i/>
                <w:iCs/>
              </w:rPr>
              <w:t xml:space="preserve"> viernes </w:t>
            </w:r>
            <w:r w:rsidRPr="009B17CF">
              <w:rPr>
                <w:i/>
                <w:iCs/>
              </w:rPr>
              <w:t>18</w:t>
            </w:r>
            <w:r w:rsidRPr="009B17CF">
              <w:rPr>
                <w:i/>
                <w:iCs/>
              </w:rPr>
              <w:t xml:space="preserve"> de febrero del</w:t>
            </w:r>
            <w:r w:rsidRPr="009B17CF">
              <w:rPr>
                <w:i/>
                <w:iCs/>
              </w:rPr>
              <w:t xml:space="preserve"> 2022</w:t>
            </w:r>
            <w:r w:rsidRPr="009B17CF">
              <w:rPr>
                <w:i/>
                <w:iCs/>
              </w:rPr>
              <w:t xml:space="preserve"> por el cliente </w:t>
            </w:r>
            <w:r w:rsidRPr="009B17CF">
              <w:rPr>
                <w:i/>
                <w:iCs/>
              </w:rPr>
              <w:t xml:space="preserve">Juan Rodrigo </w:t>
            </w:r>
            <w:proofErr w:type="spellStart"/>
            <w:r w:rsidRPr="009B17CF">
              <w:rPr>
                <w:i/>
                <w:iCs/>
              </w:rPr>
              <w:t>Martinez</w:t>
            </w:r>
            <w:proofErr w:type="spellEnd"/>
            <w:r w:rsidRPr="009B17CF">
              <w:rPr>
                <w:i/>
                <w:iCs/>
              </w:rPr>
              <w:t xml:space="preserve"> Plascencia</w:t>
            </w:r>
            <w:r w:rsidRPr="009B17CF">
              <w:rPr>
                <w:i/>
                <w:iCs/>
              </w:rPr>
              <w:t xml:space="preserve"> de la d</w:t>
            </w:r>
            <w:r w:rsidRPr="009B17CF">
              <w:rPr>
                <w:i/>
                <w:iCs/>
              </w:rPr>
              <w:t>ependencia</w:t>
            </w:r>
            <w:r w:rsidRPr="009B17CF">
              <w:rPr>
                <w:i/>
                <w:iCs/>
              </w:rPr>
              <w:t xml:space="preserve"> </w:t>
            </w:r>
            <w:proofErr w:type="spellStart"/>
            <w:r w:rsidRPr="009B17CF">
              <w:rPr>
                <w:i/>
                <w:iCs/>
              </w:rPr>
              <w:t>LaunchX</w:t>
            </w:r>
            <w:proofErr w:type="spellEnd"/>
            <w:r w:rsidRPr="009B17CF">
              <w:rPr>
                <w:i/>
                <w:iCs/>
              </w:rPr>
              <w:t>.</w:t>
            </w:r>
          </w:p>
        </w:tc>
      </w:tr>
      <w:tr w:rsidR="00AC35F6" w:rsidRPr="00502B28" w14:paraId="50A2FA71" w14:textId="2373093B" w:rsidTr="00AC35F6">
        <w:tblPrEx>
          <w:tblLook w:val="04A0" w:firstRow="1" w:lastRow="0" w:firstColumn="1" w:lastColumn="0" w:noHBand="0" w:noVBand="1"/>
        </w:tblPrEx>
        <w:trPr>
          <w:gridAfter w:val="1"/>
          <w:wAfter w:w="18" w:type="pct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  <w:tcBorders>
              <w:bottom w:val="single" w:sz="18" w:space="0" w:color="FFC40C" w:themeColor="accent4"/>
            </w:tcBorders>
            <w:shd w:val="clear" w:color="auto" w:fill="auto"/>
          </w:tcPr>
          <w:p w14:paraId="5A1C034D" w14:textId="1E242E58" w:rsidR="00AC35F6" w:rsidRPr="00502B28" w:rsidRDefault="00AC35F6" w:rsidP="00AC35F6">
            <w:pPr>
              <w:spacing w:before="0" w:after="240"/>
              <w:rPr>
                <w:rFonts w:eastAsia="Times New Roman" w:cs="Segoe UI"/>
                <w:color w:val="355D7E" w:themeColor="accent2" w:themeShade="80"/>
                <w:szCs w:val="20"/>
                <w:lang w:val="es-MX" w:eastAsia="es-MX"/>
              </w:rPr>
            </w:pPr>
            <w:r w:rsidRPr="00AC35F6">
              <w:rPr>
                <w:rFonts w:eastAsia="Times New Roman" w:cs="Segoe UI"/>
                <w:caps w:val="0"/>
                <w:color w:val="355D7E" w:themeColor="accent2" w:themeShade="80"/>
                <w:szCs w:val="20"/>
                <w:lang w:val="es-MX" w:eastAsia="es-MX"/>
              </w:rPr>
              <w:t>Fase de formalización</w:t>
            </w:r>
          </w:p>
        </w:tc>
        <w:tc>
          <w:tcPr>
            <w:tcW w:w="868" w:type="pct"/>
          </w:tcPr>
          <w:p w14:paraId="3DEF23BA" w14:textId="64211EE2" w:rsidR="00AC35F6" w:rsidRPr="00502B28" w:rsidRDefault="00AC35F6" w:rsidP="00AC35F6">
            <w:pPr>
              <w:spacing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bCs/>
                <w:i/>
                <w:iCs/>
                <w:szCs w:val="20"/>
                <w:lang w:val="es-MX" w:eastAsia="es-MX"/>
              </w:rPr>
            </w:pPr>
            <w:r w:rsidRPr="00502B28">
              <w:rPr>
                <w:rFonts w:asciiTheme="majorHAnsi" w:eastAsia="Times New Roman" w:hAnsiTheme="majorHAnsi" w:cs="Segoe UI"/>
                <w:b/>
                <w:bCs/>
                <w:i/>
                <w:iCs/>
                <w:szCs w:val="20"/>
                <w:lang w:val="es-MX" w:eastAsia="es-MX"/>
              </w:rPr>
              <w:t>Inicio</w:t>
            </w:r>
          </w:p>
        </w:tc>
        <w:tc>
          <w:tcPr>
            <w:tcW w:w="3279" w:type="pct"/>
          </w:tcPr>
          <w:p w14:paraId="0F35E0FF" w14:textId="65AAC161" w:rsidR="00AC35F6" w:rsidRPr="00125AB1" w:rsidRDefault="00AC35F6" w:rsidP="00AC3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iCs/>
                <w:vanish/>
                <w:szCs w:val="20"/>
                <w:lang w:val="es-MX" w:eastAsia="es-MX"/>
              </w:rPr>
            </w:pPr>
            <w:r w:rsidRPr="00502B28">
              <w:rPr>
                <w:rFonts w:asciiTheme="majorHAnsi" w:eastAsia="Times New Roman" w:hAnsiTheme="majorHAnsi" w:cs="Segoe UI"/>
                <w:i/>
                <w:iCs/>
                <w:szCs w:val="20"/>
                <w:lang w:val="es-MX" w:eastAsia="es-MX"/>
              </w:rPr>
              <w:t>Una vez autorizado y realizado el pago solicitado, se selecciona los miembros del equipo que participarán.</w:t>
            </w:r>
          </w:p>
        </w:tc>
      </w:tr>
      <w:tr w:rsidR="00AC35F6" w:rsidRPr="00502B28" w14:paraId="79CCF6C6" w14:textId="62C99B0D" w:rsidTr="00AC35F6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  <w:shd w:val="clear" w:color="auto" w:fill="auto"/>
          </w:tcPr>
          <w:p w14:paraId="176EABAD" w14:textId="01863EB2" w:rsidR="00AC35F6" w:rsidRPr="00502B28" w:rsidRDefault="00AC35F6" w:rsidP="00AC35F6">
            <w:pPr>
              <w:spacing w:before="0" w:after="240"/>
              <w:rPr>
                <w:rFonts w:ascii="Segoe UI" w:eastAsia="Times New Roman" w:hAnsi="Segoe UI" w:cs="Segoe UI"/>
                <w:color w:val="ADBAC7"/>
                <w:sz w:val="24"/>
                <w:szCs w:val="24"/>
                <w:lang w:val="es-MX" w:eastAsia="es-MX"/>
              </w:rPr>
            </w:pPr>
          </w:p>
        </w:tc>
        <w:tc>
          <w:tcPr>
            <w:tcW w:w="868" w:type="pct"/>
          </w:tcPr>
          <w:p w14:paraId="65BF2565" w14:textId="53F92510" w:rsidR="00AC35F6" w:rsidRPr="00502B28" w:rsidRDefault="00AC35F6" w:rsidP="00AC35F6">
            <w:pPr>
              <w:spacing w:before="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bCs/>
                <w:i/>
                <w:iCs/>
                <w:szCs w:val="20"/>
                <w:lang w:val="es-MX" w:eastAsia="es-MX"/>
              </w:rPr>
            </w:pPr>
            <w:r w:rsidRPr="00502B28">
              <w:rPr>
                <w:rFonts w:asciiTheme="majorHAnsi" w:eastAsia="Times New Roman" w:hAnsiTheme="majorHAnsi" w:cs="Segoe UI"/>
                <w:b/>
                <w:bCs/>
                <w:i/>
                <w:iCs/>
                <w:szCs w:val="20"/>
                <w:lang w:val="es-MX" w:eastAsia="es-MX"/>
              </w:rPr>
              <w:t>Planificación</w:t>
            </w:r>
          </w:p>
        </w:tc>
        <w:tc>
          <w:tcPr>
            <w:tcW w:w="3279" w:type="pct"/>
          </w:tcPr>
          <w:p w14:paraId="6B4E2261" w14:textId="180FA7BD" w:rsidR="00AC35F6" w:rsidRPr="00125AB1" w:rsidRDefault="00AC35F6" w:rsidP="00AC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iCs/>
                <w:vanish/>
                <w:szCs w:val="20"/>
                <w:lang w:val="es-MX" w:eastAsia="es-MX"/>
              </w:rPr>
            </w:pPr>
            <w:r w:rsidRPr="00502B28">
              <w:rPr>
                <w:rFonts w:asciiTheme="majorHAnsi" w:eastAsia="Times New Roman" w:hAnsiTheme="majorHAnsi" w:cs="Segoe UI"/>
                <w:i/>
                <w:iCs/>
                <w:szCs w:val="20"/>
                <w:lang w:val="es-MX" w:eastAsia="es-MX"/>
              </w:rPr>
              <w:t>Se planifica como se debe "repartir" el proyecto entre los miembros del equipo. Se crean los diagramas y prototipos necesarios, entre ellos las pantallas, diseños UML, bases de datos, etc.</w:t>
            </w:r>
          </w:p>
        </w:tc>
      </w:tr>
      <w:tr w:rsidR="00AC35F6" w:rsidRPr="00502B28" w14:paraId="5DD91D3A" w14:textId="2BA2B7BB" w:rsidTr="00AC35F6">
        <w:tblPrEx>
          <w:tblLook w:val="04A0" w:firstRow="1" w:lastRow="0" w:firstColumn="1" w:lastColumn="0" w:noHBand="0" w:noVBand="1"/>
        </w:tblPrEx>
        <w:trPr>
          <w:gridAfter w:val="1"/>
          <w:wAfter w:w="1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  <w:shd w:val="clear" w:color="auto" w:fill="auto"/>
          </w:tcPr>
          <w:p w14:paraId="4723F0BB" w14:textId="11024DB5" w:rsidR="00AC35F6" w:rsidRPr="00502B28" w:rsidRDefault="00AC35F6" w:rsidP="00AC35F6">
            <w:pPr>
              <w:spacing w:before="0" w:after="240"/>
              <w:rPr>
                <w:rFonts w:ascii="Segoe UI" w:eastAsia="Times New Roman" w:hAnsi="Segoe UI" w:cs="Segoe UI"/>
                <w:color w:val="ADBAC7"/>
                <w:sz w:val="24"/>
                <w:szCs w:val="24"/>
                <w:lang w:val="es-MX" w:eastAsia="es-MX"/>
              </w:rPr>
            </w:pPr>
          </w:p>
        </w:tc>
        <w:tc>
          <w:tcPr>
            <w:tcW w:w="868" w:type="pct"/>
          </w:tcPr>
          <w:p w14:paraId="7EBB62A1" w14:textId="10D29B21" w:rsidR="00AC35F6" w:rsidRPr="00502B28" w:rsidRDefault="00AC35F6" w:rsidP="00AC35F6">
            <w:pPr>
              <w:spacing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bCs/>
                <w:i/>
                <w:iCs/>
                <w:szCs w:val="20"/>
                <w:lang w:val="es-MX" w:eastAsia="es-MX"/>
              </w:rPr>
            </w:pPr>
            <w:r w:rsidRPr="00502B28">
              <w:rPr>
                <w:rFonts w:asciiTheme="majorHAnsi" w:eastAsia="Times New Roman" w:hAnsiTheme="majorHAnsi" w:cs="Segoe UI"/>
                <w:b/>
                <w:bCs/>
                <w:i/>
                <w:iCs/>
                <w:szCs w:val="20"/>
                <w:lang w:val="es-MX" w:eastAsia="es-MX"/>
              </w:rPr>
              <w:t>Ejecución</w:t>
            </w:r>
          </w:p>
        </w:tc>
        <w:tc>
          <w:tcPr>
            <w:tcW w:w="3279" w:type="pct"/>
          </w:tcPr>
          <w:p w14:paraId="1C6F5202" w14:textId="7A9609BE" w:rsidR="00AC35F6" w:rsidRPr="00125AB1" w:rsidRDefault="00AC35F6" w:rsidP="00AC3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iCs/>
                <w:vanish/>
                <w:szCs w:val="20"/>
                <w:lang w:val="es-MX" w:eastAsia="es-MX"/>
              </w:rPr>
            </w:pPr>
            <w:r w:rsidRPr="00502B28">
              <w:rPr>
                <w:rFonts w:asciiTheme="majorHAnsi" w:eastAsia="Times New Roman" w:hAnsiTheme="majorHAnsi" w:cs="Segoe UI"/>
                <w:i/>
                <w:iCs/>
                <w:szCs w:val="20"/>
                <w:lang w:val="es-MX" w:eastAsia="es-MX"/>
              </w:rPr>
              <w:t>Los miembros del equipo empiezan a ejecutar las actividades asignadas en la planificación.</w:t>
            </w:r>
          </w:p>
        </w:tc>
      </w:tr>
      <w:tr w:rsidR="00AC35F6" w:rsidRPr="00502B28" w14:paraId="1FA9FCBE" w14:textId="6900A62C" w:rsidTr="00AC35F6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  <w:shd w:val="clear" w:color="auto" w:fill="auto"/>
          </w:tcPr>
          <w:p w14:paraId="6D4317CE" w14:textId="703CA3B7" w:rsidR="00AC35F6" w:rsidRPr="00502B28" w:rsidRDefault="00AC35F6" w:rsidP="00AC35F6">
            <w:pPr>
              <w:spacing w:before="0" w:after="240"/>
              <w:rPr>
                <w:rFonts w:ascii="Segoe UI" w:eastAsia="Times New Roman" w:hAnsi="Segoe UI" w:cs="Segoe UI"/>
                <w:color w:val="ADBAC7"/>
                <w:sz w:val="24"/>
                <w:szCs w:val="24"/>
                <w:lang w:val="es-MX" w:eastAsia="es-MX"/>
              </w:rPr>
            </w:pPr>
          </w:p>
        </w:tc>
        <w:tc>
          <w:tcPr>
            <w:tcW w:w="868" w:type="pct"/>
          </w:tcPr>
          <w:p w14:paraId="7356B647" w14:textId="3378856D" w:rsidR="00AC35F6" w:rsidRPr="00502B28" w:rsidRDefault="00AC35F6" w:rsidP="00AC35F6">
            <w:pPr>
              <w:spacing w:before="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bCs/>
                <w:i/>
                <w:iCs/>
                <w:szCs w:val="20"/>
                <w:lang w:val="es-MX" w:eastAsia="es-MX"/>
              </w:rPr>
            </w:pPr>
            <w:r w:rsidRPr="00502B28">
              <w:rPr>
                <w:rFonts w:asciiTheme="majorHAnsi" w:eastAsia="Times New Roman" w:hAnsiTheme="majorHAnsi" w:cs="Segoe UI"/>
                <w:b/>
                <w:bCs/>
                <w:i/>
                <w:iCs/>
                <w:szCs w:val="20"/>
                <w:lang w:val="es-MX" w:eastAsia="es-MX"/>
              </w:rPr>
              <w:t>Pruebas</w:t>
            </w:r>
          </w:p>
        </w:tc>
        <w:tc>
          <w:tcPr>
            <w:tcW w:w="3279" w:type="pct"/>
          </w:tcPr>
          <w:p w14:paraId="58F3D268" w14:textId="31A38502" w:rsidR="00AC35F6" w:rsidRPr="00125AB1" w:rsidRDefault="00AC35F6" w:rsidP="00AC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iCs/>
                <w:vanish/>
                <w:szCs w:val="20"/>
                <w:lang w:val="es-MX" w:eastAsia="es-MX"/>
              </w:rPr>
            </w:pPr>
            <w:r w:rsidRPr="00502B28">
              <w:rPr>
                <w:rFonts w:asciiTheme="majorHAnsi" w:eastAsia="Times New Roman" w:hAnsiTheme="majorHAnsi" w:cs="Segoe UI"/>
                <w:i/>
                <w:iCs/>
                <w:szCs w:val="20"/>
                <w:lang w:val="es-MX" w:eastAsia="es-MX"/>
              </w:rPr>
              <w:t>Se realizan las pruebas para probar la plataforma desarrollada. Se buscan y detectan errores.</w:t>
            </w:r>
          </w:p>
        </w:tc>
      </w:tr>
      <w:tr w:rsidR="00AC35F6" w:rsidRPr="00502B28" w14:paraId="771AB11F" w14:textId="69327278" w:rsidTr="00AC35F6">
        <w:tblPrEx>
          <w:tblLook w:val="04A0" w:firstRow="1" w:lastRow="0" w:firstColumn="1" w:lastColumn="0" w:noHBand="0" w:noVBand="1"/>
        </w:tblPrEx>
        <w:trPr>
          <w:gridAfter w:val="1"/>
          <w:wAfter w:w="1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  <w:shd w:val="clear" w:color="auto" w:fill="auto"/>
          </w:tcPr>
          <w:p w14:paraId="5751BE7E" w14:textId="4125B8FA" w:rsidR="00AC35F6" w:rsidRPr="00502B28" w:rsidRDefault="00AC35F6" w:rsidP="00AC35F6">
            <w:pPr>
              <w:spacing w:before="0" w:after="240"/>
              <w:rPr>
                <w:rFonts w:ascii="Segoe UI" w:eastAsia="Times New Roman" w:hAnsi="Segoe UI" w:cs="Segoe UI"/>
                <w:color w:val="ADBAC7"/>
                <w:sz w:val="24"/>
                <w:szCs w:val="24"/>
                <w:lang w:val="es-MX" w:eastAsia="es-MX"/>
              </w:rPr>
            </w:pPr>
          </w:p>
        </w:tc>
        <w:tc>
          <w:tcPr>
            <w:tcW w:w="868" w:type="pct"/>
          </w:tcPr>
          <w:p w14:paraId="57B600A0" w14:textId="49D08BA5" w:rsidR="00AC35F6" w:rsidRPr="00502B28" w:rsidRDefault="00AC35F6" w:rsidP="00AC35F6">
            <w:pPr>
              <w:spacing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bCs/>
                <w:i/>
                <w:iCs/>
                <w:szCs w:val="20"/>
                <w:lang w:val="es-MX" w:eastAsia="es-MX"/>
              </w:rPr>
            </w:pPr>
            <w:r w:rsidRPr="00502B28">
              <w:rPr>
                <w:rFonts w:asciiTheme="majorHAnsi" w:eastAsia="Times New Roman" w:hAnsiTheme="majorHAnsi" w:cs="Segoe UI"/>
                <w:b/>
                <w:bCs/>
                <w:i/>
                <w:iCs/>
                <w:szCs w:val="20"/>
                <w:lang w:val="es-MX" w:eastAsia="es-MX"/>
              </w:rPr>
              <w:t>Solución de errores</w:t>
            </w:r>
          </w:p>
        </w:tc>
        <w:tc>
          <w:tcPr>
            <w:tcW w:w="3279" w:type="pct"/>
          </w:tcPr>
          <w:p w14:paraId="4F5E5024" w14:textId="608A0DFC" w:rsidR="00AC35F6" w:rsidRPr="00125AB1" w:rsidRDefault="00AC35F6" w:rsidP="00AC3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iCs/>
                <w:vanish/>
                <w:szCs w:val="20"/>
                <w:lang w:val="es-MX" w:eastAsia="es-MX"/>
              </w:rPr>
            </w:pPr>
            <w:r w:rsidRPr="00502B28">
              <w:rPr>
                <w:rFonts w:asciiTheme="majorHAnsi" w:eastAsia="Times New Roman" w:hAnsiTheme="majorHAnsi" w:cs="Segoe UI"/>
                <w:i/>
                <w:iCs/>
                <w:szCs w:val="20"/>
                <w:lang w:val="es-MX" w:eastAsia="es-MX"/>
              </w:rPr>
              <w:t xml:space="preserve">Se </w:t>
            </w:r>
            <w:proofErr w:type="spellStart"/>
            <w:r w:rsidRPr="00502B28">
              <w:rPr>
                <w:rFonts w:asciiTheme="majorHAnsi" w:eastAsia="Times New Roman" w:hAnsiTheme="majorHAnsi" w:cs="Segoe UI"/>
                <w:i/>
                <w:iCs/>
                <w:szCs w:val="20"/>
                <w:lang w:val="es-MX" w:eastAsia="es-MX"/>
              </w:rPr>
              <w:t>de</w:t>
            </w:r>
            <w:proofErr w:type="spellEnd"/>
            <w:r w:rsidRPr="00502B28">
              <w:rPr>
                <w:rFonts w:asciiTheme="majorHAnsi" w:eastAsia="Times New Roman" w:hAnsiTheme="majorHAnsi" w:cs="Segoe UI"/>
                <w:i/>
                <w:iCs/>
                <w:szCs w:val="20"/>
                <w:lang w:val="es-MX" w:eastAsia="es-MX"/>
              </w:rPr>
              <w:t xml:space="preserve"> solución a los bugs detectados.</w:t>
            </w:r>
          </w:p>
        </w:tc>
      </w:tr>
      <w:tr w:rsidR="00AC35F6" w:rsidRPr="00502B28" w14:paraId="4F667F54" w14:textId="2B475C9B" w:rsidTr="00AC35F6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  <w:shd w:val="clear" w:color="auto" w:fill="auto"/>
          </w:tcPr>
          <w:p w14:paraId="5609DFBB" w14:textId="173FC576" w:rsidR="00AC35F6" w:rsidRPr="00502B28" w:rsidRDefault="00AC35F6" w:rsidP="00AC35F6">
            <w:pPr>
              <w:spacing w:before="0" w:after="240"/>
              <w:rPr>
                <w:rFonts w:ascii="Segoe UI" w:eastAsia="Times New Roman" w:hAnsi="Segoe UI" w:cs="Segoe UI"/>
                <w:color w:val="ADBAC7"/>
                <w:sz w:val="24"/>
                <w:szCs w:val="24"/>
                <w:lang w:val="es-MX" w:eastAsia="es-MX"/>
              </w:rPr>
            </w:pPr>
          </w:p>
        </w:tc>
        <w:tc>
          <w:tcPr>
            <w:tcW w:w="868" w:type="pct"/>
          </w:tcPr>
          <w:p w14:paraId="44AE3E83" w14:textId="5366445D" w:rsidR="00AC35F6" w:rsidRPr="00502B28" w:rsidRDefault="00AC35F6" w:rsidP="00AC35F6">
            <w:pPr>
              <w:spacing w:before="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bCs/>
                <w:i/>
                <w:iCs/>
                <w:szCs w:val="20"/>
                <w:lang w:val="es-MX" w:eastAsia="es-MX"/>
              </w:rPr>
            </w:pPr>
            <w:r w:rsidRPr="00502B28">
              <w:rPr>
                <w:rFonts w:asciiTheme="majorHAnsi" w:eastAsia="Times New Roman" w:hAnsiTheme="majorHAnsi" w:cs="Segoe UI"/>
                <w:b/>
                <w:bCs/>
                <w:i/>
                <w:iCs/>
                <w:szCs w:val="20"/>
                <w:lang w:val="es-MX" w:eastAsia="es-MX"/>
              </w:rPr>
              <w:t>Pruebas</w:t>
            </w:r>
          </w:p>
        </w:tc>
        <w:tc>
          <w:tcPr>
            <w:tcW w:w="3279" w:type="pct"/>
          </w:tcPr>
          <w:p w14:paraId="6BB87AE6" w14:textId="15597E27" w:rsidR="00AC35F6" w:rsidRPr="00125AB1" w:rsidRDefault="00AC35F6" w:rsidP="00AC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iCs/>
                <w:vanish/>
                <w:szCs w:val="20"/>
                <w:lang w:val="es-MX" w:eastAsia="es-MX"/>
              </w:rPr>
            </w:pPr>
            <w:r w:rsidRPr="00502B28">
              <w:rPr>
                <w:rFonts w:asciiTheme="majorHAnsi" w:eastAsia="Times New Roman" w:hAnsiTheme="majorHAnsi" w:cs="Segoe UI"/>
                <w:i/>
                <w:iCs/>
                <w:szCs w:val="20"/>
                <w:lang w:val="es-MX" w:eastAsia="es-MX"/>
              </w:rPr>
              <w:t>Se vuelven a realizar pruebas.</w:t>
            </w:r>
          </w:p>
        </w:tc>
      </w:tr>
      <w:tr w:rsidR="00AC35F6" w:rsidRPr="00502B28" w14:paraId="5289CAC6" w14:textId="254953E5" w:rsidTr="00AC35F6">
        <w:tblPrEx>
          <w:tblLook w:val="04A0" w:firstRow="1" w:lastRow="0" w:firstColumn="1" w:lastColumn="0" w:noHBand="0" w:noVBand="1"/>
        </w:tblPrEx>
        <w:trPr>
          <w:gridAfter w:val="1"/>
          <w:wAfter w:w="1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  <w:shd w:val="clear" w:color="auto" w:fill="auto"/>
          </w:tcPr>
          <w:p w14:paraId="2A2F8D23" w14:textId="0D1F1940" w:rsidR="00AC35F6" w:rsidRPr="00502B28" w:rsidRDefault="00AC35F6" w:rsidP="00AC35F6">
            <w:pPr>
              <w:spacing w:before="0" w:after="240"/>
              <w:rPr>
                <w:rFonts w:ascii="Segoe UI" w:eastAsia="Times New Roman" w:hAnsi="Segoe UI" w:cs="Segoe UI"/>
                <w:color w:val="ADBAC7"/>
                <w:sz w:val="24"/>
                <w:szCs w:val="24"/>
                <w:lang w:val="es-MX" w:eastAsia="es-MX"/>
              </w:rPr>
            </w:pPr>
          </w:p>
        </w:tc>
        <w:tc>
          <w:tcPr>
            <w:tcW w:w="868" w:type="pct"/>
          </w:tcPr>
          <w:p w14:paraId="0C0A1967" w14:textId="425521E8" w:rsidR="00AC35F6" w:rsidRPr="00502B28" w:rsidRDefault="00AC35F6" w:rsidP="00AC35F6">
            <w:pPr>
              <w:spacing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bCs/>
                <w:i/>
                <w:iCs/>
                <w:szCs w:val="20"/>
                <w:lang w:val="es-MX" w:eastAsia="es-MX"/>
              </w:rPr>
            </w:pPr>
            <w:r w:rsidRPr="00502B28">
              <w:rPr>
                <w:rFonts w:asciiTheme="majorHAnsi" w:eastAsia="Times New Roman" w:hAnsiTheme="majorHAnsi" w:cs="Segoe UI"/>
                <w:b/>
                <w:bCs/>
                <w:i/>
                <w:iCs/>
                <w:szCs w:val="20"/>
                <w:lang w:val="es-MX" w:eastAsia="es-MX"/>
              </w:rPr>
              <w:t>Solución de errores</w:t>
            </w:r>
          </w:p>
        </w:tc>
        <w:tc>
          <w:tcPr>
            <w:tcW w:w="3279" w:type="pct"/>
          </w:tcPr>
          <w:p w14:paraId="092434BD" w14:textId="57029679" w:rsidR="00AC35F6" w:rsidRPr="00125AB1" w:rsidRDefault="00AC35F6" w:rsidP="00AC3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iCs/>
                <w:vanish/>
                <w:szCs w:val="20"/>
                <w:lang w:val="es-MX" w:eastAsia="es-MX"/>
              </w:rPr>
            </w:pPr>
            <w:r w:rsidRPr="00502B28">
              <w:rPr>
                <w:rFonts w:asciiTheme="majorHAnsi" w:eastAsia="Times New Roman" w:hAnsiTheme="majorHAnsi" w:cs="Segoe UI"/>
                <w:i/>
                <w:iCs/>
                <w:szCs w:val="20"/>
                <w:lang w:val="es-MX" w:eastAsia="es-MX"/>
              </w:rPr>
              <w:t>Se da solución a los errores encontrados en la etapa de pruebas más reciente.</w:t>
            </w:r>
          </w:p>
        </w:tc>
      </w:tr>
      <w:tr w:rsidR="00AC35F6" w:rsidRPr="00502B28" w14:paraId="76D52A56" w14:textId="19538DF4" w:rsidTr="00AC35F6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  <w:shd w:val="clear" w:color="auto" w:fill="auto"/>
          </w:tcPr>
          <w:p w14:paraId="0B34F4A9" w14:textId="43025739" w:rsidR="00AC35F6" w:rsidRPr="00502B28" w:rsidRDefault="00AC35F6" w:rsidP="00AC35F6">
            <w:pPr>
              <w:spacing w:before="0" w:after="240"/>
              <w:rPr>
                <w:rFonts w:ascii="Segoe UI" w:eastAsia="Times New Roman" w:hAnsi="Segoe UI" w:cs="Segoe UI"/>
                <w:color w:val="ADBAC7"/>
                <w:sz w:val="24"/>
                <w:szCs w:val="24"/>
                <w:lang w:val="es-MX" w:eastAsia="es-MX"/>
              </w:rPr>
            </w:pPr>
          </w:p>
        </w:tc>
        <w:tc>
          <w:tcPr>
            <w:tcW w:w="868" w:type="pct"/>
          </w:tcPr>
          <w:p w14:paraId="0DC51CBF" w14:textId="764A4320" w:rsidR="00AC35F6" w:rsidRPr="00502B28" w:rsidRDefault="00AC35F6" w:rsidP="00AC35F6">
            <w:pPr>
              <w:spacing w:before="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bCs/>
                <w:i/>
                <w:iCs/>
                <w:szCs w:val="20"/>
                <w:lang w:val="es-MX" w:eastAsia="es-MX"/>
              </w:rPr>
            </w:pPr>
            <w:r w:rsidRPr="00502B28">
              <w:rPr>
                <w:rFonts w:asciiTheme="majorHAnsi" w:eastAsia="Times New Roman" w:hAnsiTheme="majorHAnsi" w:cs="Segoe UI"/>
                <w:b/>
                <w:bCs/>
                <w:i/>
                <w:iCs/>
                <w:szCs w:val="20"/>
                <w:lang w:val="es-MX" w:eastAsia="es-MX"/>
              </w:rPr>
              <w:t>Se despliega la solución</w:t>
            </w:r>
          </w:p>
        </w:tc>
        <w:tc>
          <w:tcPr>
            <w:tcW w:w="3279" w:type="pct"/>
          </w:tcPr>
          <w:p w14:paraId="357995FE" w14:textId="19FE2082" w:rsidR="00AC35F6" w:rsidRPr="00125AB1" w:rsidRDefault="00AC35F6" w:rsidP="00AC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iCs/>
                <w:vanish/>
                <w:szCs w:val="20"/>
                <w:lang w:val="es-MX" w:eastAsia="es-MX"/>
              </w:rPr>
            </w:pPr>
            <w:r w:rsidRPr="00502B28">
              <w:rPr>
                <w:rFonts w:asciiTheme="majorHAnsi" w:eastAsia="Times New Roman" w:hAnsiTheme="majorHAnsi" w:cs="Segoe UI"/>
                <w:i/>
                <w:iCs/>
                <w:szCs w:val="20"/>
                <w:lang w:val="es-MX" w:eastAsia="es-MX"/>
              </w:rPr>
              <w:t>De acuerdo a los requerimientos la solución se despliega en Azure.</w:t>
            </w:r>
          </w:p>
        </w:tc>
      </w:tr>
      <w:tr w:rsidR="00AC35F6" w:rsidRPr="00502B28" w14:paraId="0216F627" w14:textId="4531D4B2" w:rsidTr="00AC35F6">
        <w:tblPrEx>
          <w:tblLook w:val="04A0" w:firstRow="1" w:lastRow="0" w:firstColumn="1" w:lastColumn="0" w:noHBand="0" w:noVBand="1"/>
        </w:tblPrEx>
        <w:trPr>
          <w:gridAfter w:val="1"/>
          <w:wAfter w:w="1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  <w:shd w:val="clear" w:color="auto" w:fill="auto"/>
          </w:tcPr>
          <w:p w14:paraId="6AC6248B" w14:textId="5754DF08" w:rsidR="00AC35F6" w:rsidRPr="00502B28" w:rsidRDefault="00AC35F6" w:rsidP="00AC35F6">
            <w:pPr>
              <w:spacing w:before="0" w:after="240"/>
              <w:rPr>
                <w:rFonts w:ascii="Segoe UI" w:eastAsia="Times New Roman" w:hAnsi="Segoe UI" w:cs="Segoe UI"/>
                <w:color w:val="ADBAC7"/>
                <w:sz w:val="24"/>
                <w:szCs w:val="24"/>
                <w:lang w:val="es-MX" w:eastAsia="es-MX"/>
              </w:rPr>
            </w:pPr>
          </w:p>
        </w:tc>
        <w:tc>
          <w:tcPr>
            <w:tcW w:w="868" w:type="pct"/>
          </w:tcPr>
          <w:p w14:paraId="73D106A3" w14:textId="6FD7F556" w:rsidR="00AC35F6" w:rsidRPr="00502B28" w:rsidRDefault="00AC35F6" w:rsidP="00AC35F6">
            <w:pPr>
              <w:spacing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bCs/>
                <w:i/>
                <w:iCs/>
                <w:szCs w:val="20"/>
                <w:lang w:val="es-MX" w:eastAsia="es-MX"/>
              </w:rPr>
            </w:pPr>
            <w:r w:rsidRPr="00502B28">
              <w:rPr>
                <w:rFonts w:asciiTheme="majorHAnsi" w:eastAsia="Times New Roman" w:hAnsiTheme="majorHAnsi" w:cs="Segoe UI"/>
                <w:b/>
                <w:bCs/>
                <w:i/>
                <w:iCs/>
                <w:szCs w:val="20"/>
                <w:lang w:val="es-MX" w:eastAsia="es-MX"/>
              </w:rPr>
              <w:t>Se entrega al cliente</w:t>
            </w:r>
          </w:p>
        </w:tc>
        <w:tc>
          <w:tcPr>
            <w:tcW w:w="3279" w:type="pct"/>
          </w:tcPr>
          <w:p w14:paraId="23B996B8" w14:textId="4AEBC92C" w:rsidR="00AC35F6" w:rsidRPr="00125AB1" w:rsidRDefault="00AC35F6" w:rsidP="00AC3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iCs/>
                <w:vanish/>
                <w:szCs w:val="20"/>
                <w:lang w:val="es-MX" w:eastAsia="es-MX"/>
              </w:rPr>
            </w:pPr>
            <w:r w:rsidRPr="00502B28">
              <w:rPr>
                <w:rFonts w:asciiTheme="majorHAnsi" w:eastAsia="Times New Roman" w:hAnsiTheme="majorHAnsi" w:cs="Segoe UI"/>
                <w:i/>
                <w:iCs/>
                <w:szCs w:val="20"/>
                <w:lang w:val="es-MX" w:eastAsia="es-MX"/>
              </w:rPr>
              <w:t>Se entrega la solución al cliente.</w:t>
            </w:r>
          </w:p>
        </w:tc>
      </w:tr>
      <w:tr w:rsidR="00AC35F6" w:rsidRPr="00502B28" w14:paraId="08BFADFC" w14:textId="77777777" w:rsidTr="00AC35F6">
        <w:tblPrEx>
          <w:tblLook w:val="04A0" w:firstRow="1" w:lastRow="0" w:firstColumn="1" w:lastColumn="0" w:noHBand="0" w:noVBand="1"/>
        </w:tblPrEx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6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  <w:shd w:val="clear" w:color="auto" w:fill="auto"/>
          </w:tcPr>
          <w:p w14:paraId="45EDD75C" w14:textId="367871FE" w:rsidR="00AC35F6" w:rsidRPr="00502B28" w:rsidRDefault="00AC35F6" w:rsidP="00AC35F6">
            <w:pPr>
              <w:spacing w:before="0" w:after="240"/>
              <w:rPr>
                <w:rFonts w:ascii="Segoe UI" w:eastAsia="Times New Roman" w:hAnsi="Segoe UI" w:cs="Segoe UI"/>
                <w:color w:val="ADBAC7"/>
                <w:sz w:val="24"/>
                <w:szCs w:val="24"/>
                <w:lang w:val="es-MX" w:eastAsia="es-MX"/>
              </w:rPr>
            </w:pPr>
          </w:p>
        </w:tc>
      </w:tr>
      <w:tr w:rsidR="00AC35F6" w14:paraId="0EF95D12" w14:textId="77777777" w:rsidTr="00AC35F6">
        <w:trPr>
          <w:trHeight w:val="301"/>
        </w:trPr>
        <w:tc>
          <w:tcPr>
            <w:tcW w:w="835" w:type="pct"/>
            <w:tcBorders>
              <w:top w:val="single" w:sz="18" w:space="0" w:color="FFC40C" w:themeColor="accent4"/>
              <w:bottom w:val="single" w:sz="18" w:space="0" w:color="FFC40C" w:themeColor="accent4"/>
            </w:tcBorders>
            <w:shd w:val="clear" w:color="auto" w:fill="auto"/>
          </w:tcPr>
          <w:p w14:paraId="3CEAFF5B" w14:textId="0728EC9E" w:rsidR="00AC35F6" w:rsidRDefault="00AC35F6" w:rsidP="00AC35F6">
            <w:pPr>
              <w:pStyle w:val="Ttulo1"/>
              <w:spacing w:before="20" w:after="20"/>
              <w:outlineLvl w:val="0"/>
            </w:pPr>
            <w:r w:rsidRPr="00573F11">
              <w:t>Análisis de requisitos y requerimientos</w:t>
            </w:r>
          </w:p>
        </w:tc>
        <w:tc>
          <w:tcPr>
            <w:tcW w:w="4165" w:type="pct"/>
            <w:gridSpan w:val="3"/>
            <w:tcBorders>
              <w:top w:val="single" w:sz="18" w:space="0" w:color="FFC40C" w:themeColor="accent4"/>
              <w:bottom w:val="single" w:sz="18" w:space="0" w:color="FFC40C" w:themeColor="accent4"/>
              <w:right w:val="single" w:sz="18" w:space="0" w:color="FFFFFF" w:themeColor="background1"/>
            </w:tcBorders>
          </w:tcPr>
          <w:p w14:paraId="76156B0F" w14:textId="0920E800" w:rsidR="00AC35F6" w:rsidRDefault="00AC35F6" w:rsidP="00AC35F6">
            <w:pPr>
              <w:spacing w:before="20" w:after="20"/>
            </w:pPr>
            <w:r>
              <w:rPr>
                <w:lang w:bidi="es-ES"/>
              </w:rPr>
              <w:t xml:space="preserve"> </w:t>
            </w:r>
          </w:p>
        </w:tc>
      </w:tr>
      <w:tr w:rsidR="00AC35F6" w14:paraId="3821A648" w14:textId="77777777" w:rsidTr="00AC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tcW w:w="835" w:type="pct"/>
            <w:tcBorders>
              <w:bottom w:val="single" w:sz="18" w:space="0" w:color="FFC40C" w:themeColor="accent4"/>
            </w:tcBorders>
            <w:shd w:val="clear" w:color="auto" w:fill="auto"/>
          </w:tcPr>
          <w:p w14:paraId="11EB28B9" w14:textId="6A13190D" w:rsidR="00AC35F6" w:rsidRDefault="00AC35F6" w:rsidP="00AC35F6">
            <w:pPr>
              <w:pStyle w:val="Ttulo1"/>
              <w:spacing w:before="20" w:after="20"/>
              <w:outlineLvl w:val="0"/>
            </w:pPr>
            <w:r w:rsidRPr="00573F11">
              <w:t xml:space="preserve">Levantamiento del </w:t>
            </w:r>
            <w:r w:rsidRPr="00573F11">
              <w:lastRenderedPageBreak/>
              <w:t>requerimiento detallado</w:t>
            </w:r>
          </w:p>
        </w:tc>
        <w:tc>
          <w:tcPr>
            <w:tcW w:w="4165" w:type="pct"/>
            <w:gridSpan w:val="3"/>
            <w:tcBorders>
              <w:bottom w:val="single" w:sz="18" w:space="0" w:color="FFC40C" w:themeColor="accent4"/>
              <w:right w:val="single" w:sz="18" w:space="0" w:color="FFFFFF" w:themeColor="background1"/>
            </w:tcBorders>
          </w:tcPr>
          <w:p w14:paraId="3A5D3998" w14:textId="33957116" w:rsidR="00AC35F6" w:rsidRPr="009B17CF" w:rsidRDefault="00AC35F6" w:rsidP="00AC35F6">
            <w:pPr>
              <w:jc w:val="both"/>
              <w:rPr>
                <w:i/>
                <w:iCs/>
                <w:lang w:bidi="es-ES"/>
              </w:rPr>
            </w:pPr>
            <w:r w:rsidRPr="009B17CF">
              <w:rPr>
                <w:i/>
                <w:iCs/>
                <w:lang w:bidi="es-ES"/>
              </w:rPr>
              <w:lastRenderedPageBreak/>
              <w:t xml:space="preserve">Es un despacho de abogados que quiere automatizar las demandas de sus clientes, esto lo harán a </w:t>
            </w:r>
            <w:r w:rsidRPr="009B17CF">
              <w:rPr>
                <w:i/>
                <w:iCs/>
                <w:lang w:bidi="es-ES"/>
              </w:rPr>
              <w:t>través</w:t>
            </w:r>
            <w:r w:rsidRPr="009B17CF">
              <w:rPr>
                <w:i/>
                <w:iCs/>
                <w:lang w:bidi="es-ES"/>
              </w:rPr>
              <w:t xml:space="preserve"> de una página web llenando un formulario.</w:t>
            </w:r>
          </w:p>
          <w:p w14:paraId="257743DA" w14:textId="77777777" w:rsidR="00AC35F6" w:rsidRPr="009B17CF" w:rsidRDefault="00AC35F6" w:rsidP="00AC35F6">
            <w:pPr>
              <w:jc w:val="both"/>
              <w:rPr>
                <w:i/>
                <w:iCs/>
                <w:lang w:bidi="es-ES"/>
              </w:rPr>
            </w:pPr>
            <w:r w:rsidRPr="009B17CF">
              <w:rPr>
                <w:i/>
                <w:iCs/>
                <w:lang w:bidi="es-ES"/>
              </w:rPr>
              <w:t>Al momento de llenar el formulario se manda al proceso de pago para finalizar la transacción.</w:t>
            </w:r>
          </w:p>
          <w:p w14:paraId="6B72CE8B" w14:textId="77777777" w:rsidR="00AC35F6" w:rsidRPr="009B17CF" w:rsidRDefault="00AC35F6" w:rsidP="00AC35F6">
            <w:pPr>
              <w:jc w:val="both"/>
              <w:rPr>
                <w:i/>
                <w:iCs/>
                <w:lang w:bidi="es-ES"/>
              </w:rPr>
            </w:pPr>
            <w:r w:rsidRPr="009B17CF">
              <w:rPr>
                <w:i/>
                <w:iCs/>
                <w:lang w:bidi="es-ES"/>
              </w:rPr>
              <w:lastRenderedPageBreak/>
              <w:t>Para dar seguimiento a su demanda, el cliente crea una cuenta en la plataforma y verá el seguimiento de cada una de las actualizaciones del proceso legal</w:t>
            </w:r>
          </w:p>
          <w:p w14:paraId="2E6AAE39" w14:textId="73D758C7" w:rsidR="00AC35F6" w:rsidRPr="009B17CF" w:rsidRDefault="00AC35F6" w:rsidP="00AC35F6">
            <w:pPr>
              <w:jc w:val="both"/>
              <w:rPr>
                <w:i/>
                <w:iCs/>
                <w:lang w:bidi="es-ES"/>
              </w:rPr>
            </w:pPr>
            <w:r w:rsidRPr="009B17CF">
              <w:rPr>
                <w:i/>
                <w:iCs/>
                <w:lang w:bidi="es-ES"/>
              </w:rPr>
              <w:t xml:space="preserve">El administrador del sitio </w:t>
            </w:r>
            <w:r w:rsidRPr="009B17CF">
              <w:rPr>
                <w:i/>
                <w:iCs/>
                <w:lang w:bidi="es-ES"/>
              </w:rPr>
              <w:t>recibe</w:t>
            </w:r>
            <w:r w:rsidRPr="009B17CF">
              <w:rPr>
                <w:i/>
                <w:iCs/>
                <w:lang w:bidi="es-ES"/>
              </w:rPr>
              <w:t xml:space="preserve"> la notificación de una nueva demanda y con los datos llenados del formulario se crea </w:t>
            </w:r>
            <w:r w:rsidRPr="009B17CF">
              <w:rPr>
                <w:i/>
                <w:iCs/>
                <w:lang w:bidi="es-ES"/>
              </w:rPr>
              <w:t>automáticamente</w:t>
            </w:r>
            <w:r w:rsidRPr="009B17CF">
              <w:rPr>
                <w:i/>
                <w:iCs/>
                <w:lang w:bidi="es-ES"/>
              </w:rPr>
              <w:t xml:space="preserve"> el documento legal en formato </w:t>
            </w:r>
            <w:r w:rsidRPr="009B17CF">
              <w:rPr>
                <w:i/>
                <w:iCs/>
                <w:lang w:bidi="es-ES"/>
              </w:rPr>
              <w:t>Word</w:t>
            </w:r>
            <w:r w:rsidRPr="009B17CF">
              <w:rPr>
                <w:i/>
                <w:iCs/>
                <w:lang w:bidi="es-ES"/>
              </w:rPr>
              <w:t xml:space="preserve"> para empezar el proceso</w:t>
            </w:r>
          </w:p>
          <w:p w14:paraId="4DAA80C5" w14:textId="77777777" w:rsidR="00AC35F6" w:rsidRPr="009B17CF" w:rsidRDefault="00AC35F6" w:rsidP="00AC35F6">
            <w:pPr>
              <w:jc w:val="both"/>
              <w:rPr>
                <w:i/>
                <w:iCs/>
                <w:lang w:bidi="es-ES"/>
              </w:rPr>
            </w:pPr>
            <w:r w:rsidRPr="009B17CF">
              <w:rPr>
                <w:i/>
                <w:iCs/>
                <w:lang w:bidi="es-ES"/>
              </w:rPr>
              <w:t xml:space="preserve">El administrador recibe el pago y debe de ser capaz de verlo en un </w:t>
            </w:r>
            <w:proofErr w:type="spellStart"/>
            <w:r w:rsidRPr="009B17CF">
              <w:rPr>
                <w:i/>
                <w:iCs/>
                <w:lang w:bidi="es-ES"/>
              </w:rPr>
              <w:t>dashboard</w:t>
            </w:r>
            <w:proofErr w:type="spellEnd"/>
            <w:r w:rsidRPr="009B17CF">
              <w:rPr>
                <w:i/>
                <w:iCs/>
                <w:lang w:bidi="es-ES"/>
              </w:rPr>
              <w:t xml:space="preserve"> para ver la cantidad de ingresos recibidos</w:t>
            </w:r>
          </w:p>
          <w:p w14:paraId="211AEB06" w14:textId="77777777" w:rsidR="00AC35F6" w:rsidRPr="009B17CF" w:rsidRDefault="00AC35F6" w:rsidP="00AC35F6">
            <w:pPr>
              <w:jc w:val="both"/>
              <w:rPr>
                <w:i/>
                <w:iCs/>
                <w:lang w:bidi="es-ES"/>
              </w:rPr>
            </w:pPr>
            <w:r w:rsidRPr="009B17CF">
              <w:rPr>
                <w:i/>
                <w:iCs/>
                <w:lang w:bidi="es-ES"/>
              </w:rPr>
              <w:t>El administrador actualiza el proceso de la demanda y agrega comentarios en cada paso del proceso</w:t>
            </w:r>
          </w:p>
          <w:p w14:paraId="20B6F669" w14:textId="77777777" w:rsidR="00AC35F6" w:rsidRPr="009B17CF" w:rsidRDefault="00AC35F6" w:rsidP="00AC35F6">
            <w:pPr>
              <w:jc w:val="both"/>
              <w:rPr>
                <w:i/>
                <w:iCs/>
                <w:lang w:bidi="es-ES"/>
              </w:rPr>
            </w:pPr>
            <w:r w:rsidRPr="009B17CF">
              <w:rPr>
                <w:i/>
                <w:iCs/>
                <w:lang w:bidi="es-ES"/>
              </w:rPr>
              <w:t>Al usuario le llegan correos de notificación para saber el avance de su proceso</w:t>
            </w:r>
          </w:p>
          <w:p w14:paraId="2617DA96" w14:textId="77777777" w:rsidR="00AC35F6" w:rsidRPr="009B17CF" w:rsidRDefault="00AC35F6" w:rsidP="00AC35F6">
            <w:pPr>
              <w:jc w:val="both"/>
              <w:rPr>
                <w:i/>
                <w:iCs/>
                <w:lang w:bidi="es-ES"/>
              </w:rPr>
            </w:pPr>
            <w:r w:rsidRPr="009B17CF">
              <w:rPr>
                <w:i/>
                <w:iCs/>
                <w:lang w:bidi="es-ES"/>
              </w:rPr>
              <w:t>La página debe de ser responsive para poderla ver desde el celular</w:t>
            </w:r>
          </w:p>
          <w:p w14:paraId="7DDAEB30" w14:textId="6EE83620" w:rsidR="00AC35F6" w:rsidRDefault="00AC35F6" w:rsidP="00AC35F6">
            <w:pPr>
              <w:spacing w:before="20" w:after="20"/>
              <w:jc w:val="both"/>
            </w:pPr>
            <w:r w:rsidRPr="009B17CF">
              <w:rPr>
                <w:i/>
                <w:iCs/>
                <w:lang w:bidi="es-ES"/>
              </w:rPr>
              <w:t xml:space="preserve">La </w:t>
            </w:r>
            <w:r w:rsidRPr="009B17CF">
              <w:rPr>
                <w:i/>
                <w:iCs/>
                <w:lang w:bidi="es-ES"/>
              </w:rPr>
              <w:t>preferencia</w:t>
            </w:r>
            <w:r w:rsidRPr="009B17CF">
              <w:rPr>
                <w:i/>
                <w:iCs/>
                <w:lang w:bidi="es-ES"/>
              </w:rPr>
              <w:t xml:space="preserve"> de colores del cliente es azul marino y blanco, pero acepta propuestas</w:t>
            </w:r>
            <w:r>
              <w:rPr>
                <w:i/>
                <w:iCs/>
                <w:lang w:bidi="es-ES"/>
              </w:rPr>
              <w:t>.</w:t>
            </w:r>
          </w:p>
        </w:tc>
      </w:tr>
      <w:tr w:rsidR="00AC35F6" w:rsidRPr="00222839" w14:paraId="3E0ED060" w14:textId="77777777" w:rsidTr="00AC35F6">
        <w:trPr>
          <w:trHeight w:val="22"/>
        </w:trPr>
        <w:tc>
          <w:tcPr>
            <w:tcW w:w="835" w:type="pct"/>
            <w:tcBorders>
              <w:bottom w:val="single" w:sz="18" w:space="0" w:color="FFC40C" w:themeColor="accent4"/>
            </w:tcBorders>
            <w:shd w:val="clear" w:color="auto" w:fill="auto"/>
          </w:tcPr>
          <w:p w14:paraId="5413782E" w14:textId="14D254DA" w:rsidR="00AC35F6" w:rsidRDefault="00AC35F6" w:rsidP="00AC35F6">
            <w:pPr>
              <w:pStyle w:val="Ttulo1"/>
              <w:spacing w:before="20" w:after="20"/>
              <w:outlineLvl w:val="0"/>
            </w:pPr>
            <w:r w:rsidRPr="00573F11">
              <w:lastRenderedPageBreak/>
              <w:t>Diseño de la arquitectura de solución</w:t>
            </w:r>
          </w:p>
        </w:tc>
        <w:tc>
          <w:tcPr>
            <w:tcW w:w="4165" w:type="pct"/>
            <w:gridSpan w:val="3"/>
            <w:tcBorders>
              <w:bottom w:val="single" w:sz="18" w:space="0" w:color="FFC40C" w:themeColor="accent4"/>
              <w:right w:val="single" w:sz="18" w:space="0" w:color="FFFFFF" w:themeColor="background1"/>
            </w:tcBorders>
          </w:tcPr>
          <w:p w14:paraId="7227B16C" w14:textId="6CDB54D3" w:rsidR="00AC35F6" w:rsidRPr="00222839" w:rsidRDefault="00AC35F6" w:rsidP="00AC35F6">
            <w:pPr>
              <w:rPr>
                <w:szCs w:val="20"/>
              </w:rPr>
            </w:pPr>
            <w:r w:rsidRPr="00222839">
              <w:rPr>
                <w:szCs w:val="20"/>
              </w:rPr>
              <w:t xml:space="preserve">Tipo de desarrollo Requisitos </w:t>
            </w:r>
            <w:proofErr w:type="spellStart"/>
            <w:r w:rsidRPr="00222839">
              <w:rPr>
                <w:szCs w:val="20"/>
              </w:rPr>
              <w:t>Tecnicos</w:t>
            </w:r>
            <w:proofErr w:type="spellEnd"/>
          </w:p>
          <w:p w14:paraId="77CE826E" w14:textId="77777777" w:rsidR="00AC35F6" w:rsidRPr="00222839" w:rsidRDefault="00AC35F6" w:rsidP="00AC35F6">
            <w:pPr>
              <w:rPr>
                <w:szCs w:val="20"/>
              </w:rPr>
            </w:pPr>
            <w:r w:rsidRPr="00222839">
              <w:rPr>
                <w:szCs w:val="20"/>
              </w:rPr>
              <w:t>Tipo de desarrollo</w:t>
            </w:r>
          </w:p>
          <w:p w14:paraId="486E9C17" w14:textId="3D5E21B3" w:rsidR="00AC35F6" w:rsidRPr="00222839" w:rsidRDefault="00AC35F6" w:rsidP="00AC35F6">
            <w:pPr>
              <w:rPr>
                <w:szCs w:val="20"/>
              </w:rPr>
            </w:pPr>
            <w:r w:rsidRPr="00222839">
              <w:rPr>
                <w:szCs w:val="20"/>
              </w:rPr>
              <w:object w:dxaOrig="1440" w:dyaOrig="1440" w14:anchorId="4D9D01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19" type="#_x0000_t75" style="width:18pt;height:15.8pt" o:ole="">
                  <v:imagedata r:id="rId7" o:title=""/>
                </v:shape>
                <w:control r:id="rId8" w:name="DefaultOcxName13" w:shapeid="_x0000_i5119"/>
              </w:object>
            </w:r>
            <w:r w:rsidRPr="00222839">
              <w:rPr>
                <w:szCs w:val="20"/>
              </w:rPr>
              <w:t> Web</w:t>
            </w:r>
          </w:p>
          <w:p w14:paraId="5666E802" w14:textId="7B9645A9" w:rsidR="00AC35F6" w:rsidRPr="00222839" w:rsidRDefault="00AC35F6" w:rsidP="00AC35F6">
            <w:pPr>
              <w:rPr>
                <w:szCs w:val="20"/>
              </w:rPr>
            </w:pPr>
            <w:r w:rsidRPr="00222839">
              <w:rPr>
                <w:szCs w:val="20"/>
              </w:rPr>
              <w:object w:dxaOrig="1440" w:dyaOrig="1440" w14:anchorId="1B4F9E36">
                <v:shape id="_x0000_i5118" type="#_x0000_t75" style="width:18pt;height:15.8pt" o:ole="">
                  <v:imagedata r:id="rId9" o:title=""/>
                </v:shape>
                <w:control r:id="rId10" w:name="DefaultOcxName12" w:shapeid="_x0000_i5118"/>
              </w:object>
            </w:r>
            <w:r w:rsidRPr="00222839">
              <w:rPr>
                <w:szCs w:val="20"/>
              </w:rPr>
              <w:t> Escritorio</w:t>
            </w:r>
          </w:p>
          <w:p w14:paraId="44DF83C5" w14:textId="5A55F2D3" w:rsidR="00AC35F6" w:rsidRPr="00222839" w:rsidRDefault="00AC35F6" w:rsidP="00AC35F6">
            <w:pPr>
              <w:rPr>
                <w:szCs w:val="20"/>
              </w:rPr>
            </w:pPr>
            <w:r w:rsidRPr="00222839">
              <w:rPr>
                <w:szCs w:val="20"/>
              </w:rPr>
              <w:object w:dxaOrig="1440" w:dyaOrig="1440" w14:anchorId="58754A1E">
                <v:shape id="_x0000_i5117" type="#_x0000_t75" style="width:18pt;height:15.8pt" o:ole="">
                  <v:imagedata r:id="rId9" o:title=""/>
                </v:shape>
                <w:control r:id="rId11" w:name="DefaultOcxName22" w:shapeid="_x0000_i5117"/>
              </w:object>
            </w:r>
            <w:r w:rsidRPr="00222839">
              <w:rPr>
                <w:szCs w:val="20"/>
              </w:rPr>
              <w:t> </w:t>
            </w:r>
            <w:proofErr w:type="spellStart"/>
            <w:r w:rsidRPr="00222839">
              <w:rPr>
                <w:szCs w:val="20"/>
              </w:rPr>
              <w:t>Movil</w:t>
            </w:r>
            <w:proofErr w:type="spellEnd"/>
          </w:p>
          <w:p w14:paraId="4DCEFDBF" w14:textId="5BE8D57C" w:rsidR="00AC35F6" w:rsidRPr="00222839" w:rsidRDefault="00AC35F6" w:rsidP="00AC35F6">
            <w:pPr>
              <w:rPr>
                <w:szCs w:val="20"/>
              </w:rPr>
            </w:pPr>
            <w:r w:rsidRPr="00222839">
              <w:rPr>
                <w:szCs w:val="20"/>
              </w:rPr>
              <w:object w:dxaOrig="1440" w:dyaOrig="1440" w14:anchorId="26A94C33">
                <v:shape id="_x0000_i5116" type="#_x0000_t75" style="width:18pt;height:15.8pt" o:ole="">
                  <v:imagedata r:id="rId9" o:title=""/>
                </v:shape>
                <w:control r:id="rId12" w:name="DefaultOcxName32" w:shapeid="_x0000_i5116"/>
              </w:object>
            </w:r>
            <w:r w:rsidRPr="00222839">
              <w:rPr>
                <w:szCs w:val="20"/>
              </w:rPr>
              <w:t> Servicio web</w:t>
            </w:r>
          </w:p>
          <w:p w14:paraId="18E978C8" w14:textId="77777777" w:rsidR="00AC35F6" w:rsidRPr="00222839" w:rsidRDefault="00AC35F6" w:rsidP="00AC35F6">
            <w:pPr>
              <w:rPr>
                <w:szCs w:val="20"/>
              </w:rPr>
            </w:pPr>
            <w:r w:rsidRPr="00222839">
              <w:rPr>
                <w:szCs w:val="20"/>
              </w:rPr>
              <w:t>Lenguaje</w:t>
            </w:r>
          </w:p>
          <w:p w14:paraId="4FCB55D0" w14:textId="74BB7510" w:rsidR="00AC35F6" w:rsidRPr="00222839" w:rsidRDefault="00AC35F6" w:rsidP="00AC35F6">
            <w:pPr>
              <w:rPr>
                <w:szCs w:val="20"/>
                <w:lang w:val="en-US"/>
              </w:rPr>
            </w:pPr>
            <w:r w:rsidRPr="00222839">
              <w:rPr>
                <w:szCs w:val="20"/>
              </w:rPr>
              <w:object w:dxaOrig="1440" w:dyaOrig="1440" w14:anchorId="47DCF833">
                <v:shape id="_x0000_i5115" type="#_x0000_t75" style="width:18pt;height:15.8pt" o:ole="">
                  <v:imagedata r:id="rId9" o:title=""/>
                </v:shape>
                <w:control r:id="rId13" w:name="DefaultOcxName42" w:shapeid="_x0000_i5115"/>
              </w:object>
            </w:r>
            <w:r w:rsidRPr="00222839">
              <w:rPr>
                <w:szCs w:val="20"/>
                <w:lang w:val="en-US"/>
              </w:rPr>
              <w:t> C#</w:t>
            </w:r>
          </w:p>
          <w:p w14:paraId="46A7FF81" w14:textId="7D34CDFB" w:rsidR="00AC35F6" w:rsidRPr="00222839" w:rsidRDefault="00AC35F6" w:rsidP="00AC35F6">
            <w:pPr>
              <w:rPr>
                <w:szCs w:val="20"/>
                <w:lang w:val="en-US"/>
              </w:rPr>
            </w:pPr>
            <w:r w:rsidRPr="00222839">
              <w:rPr>
                <w:szCs w:val="20"/>
              </w:rPr>
              <w:object w:dxaOrig="1440" w:dyaOrig="1440" w14:anchorId="032A94CC">
                <v:shape id="_x0000_i5114" type="#_x0000_t75" style="width:18pt;height:15.8pt" o:ole="">
                  <v:imagedata r:id="rId9" o:title=""/>
                </v:shape>
                <w:control r:id="rId14" w:name="DefaultOcxName52" w:shapeid="_x0000_i5114"/>
              </w:object>
            </w:r>
            <w:r w:rsidRPr="00222839">
              <w:rPr>
                <w:szCs w:val="20"/>
                <w:lang w:val="en-US"/>
              </w:rPr>
              <w:t> VB</w:t>
            </w:r>
          </w:p>
          <w:p w14:paraId="3601C3C4" w14:textId="2B95F2F9" w:rsidR="00AC35F6" w:rsidRPr="00222839" w:rsidRDefault="00AC35F6" w:rsidP="00AC35F6">
            <w:pPr>
              <w:rPr>
                <w:szCs w:val="20"/>
                <w:lang w:val="en-US"/>
              </w:rPr>
            </w:pPr>
            <w:r w:rsidRPr="00222839">
              <w:rPr>
                <w:szCs w:val="20"/>
              </w:rPr>
              <w:object w:dxaOrig="1440" w:dyaOrig="1440" w14:anchorId="139B088A">
                <v:shape id="_x0000_i5113" type="#_x0000_t75" style="width:18pt;height:15.8pt" o:ole="">
                  <v:imagedata r:id="rId9" o:title=""/>
                </v:shape>
                <w:control r:id="rId15" w:name="DefaultOcxName62" w:shapeid="_x0000_i5113"/>
              </w:object>
            </w:r>
            <w:r w:rsidRPr="00222839">
              <w:rPr>
                <w:szCs w:val="20"/>
                <w:lang w:val="en-US"/>
              </w:rPr>
              <w:t> PHP</w:t>
            </w:r>
          </w:p>
          <w:p w14:paraId="7CC0101D" w14:textId="23D19A9B" w:rsidR="00AC35F6" w:rsidRPr="00222839" w:rsidRDefault="00AC35F6" w:rsidP="00AC35F6">
            <w:pPr>
              <w:rPr>
                <w:szCs w:val="20"/>
                <w:lang w:val="en-US"/>
              </w:rPr>
            </w:pPr>
            <w:r w:rsidRPr="00222839">
              <w:rPr>
                <w:szCs w:val="20"/>
              </w:rPr>
              <w:object w:dxaOrig="1440" w:dyaOrig="1440" w14:anchorId="3DA352FA">
                <v:shape id="_x0000_i5112" type="#_x0000_t75" style="width:18pt;height:15.8pt" o:ole="">
                  <v:imagedata r:id="rId9" o:title=""/>
                </v:shape>
                <w:control r:id="rId16" w:name="DefaultOcxName72" w:shapeid="_x0000_i5112"/>
              </w:object>
            </w:r>
            <w:r w:rsidRPr="00222839">
              <w:rPr>
                <w:szCs w:val="20"/>
                <w:lang w:val="en-US"/>
              </w:rPr>
              <w:t> Java</w:t>
            </w:r>
          </w:p>
          <w:p w14:paraId="6F372789" w14:textId="054E0B0F" w:rsidR="00AC35F6" w:rsidRPr="00222839" w:rsidRDefault="00AC35F6" w:rsidP="00AC35F6">
            <w:pPr>
              <w:rPr>
                <w:szCs w:val="20"/>
                <w:lang w:val="en-US"/>
              </w:rPr>
            </w:pPr>
            <w:r w:rsidRPr="00222839">
              <w:rPr>
                <w:szCs w:val="20"/>
              </w:rPr>
              <w:object w:dxaOrig="1440" w:dyaOrig="1440" w14:anchorId="3DB31E2E">
                <v:shape id="_x0000_i5111" type="#_x0000_t75" style="width:18pt;height:15.8pt" o:ole="">
                  <v:imagedata r:id="rId7" o:title=""/>
                </v:shape>
                <w:control r:id="rId17" w:name="DefaultOcxName82" w:shapeid="_x0000_i5111"/>
              </w:object>
            </w:r>
            <w:r w:rsidRPr="00222839">
              <w:rPr>
                <w:szCs w:val="20"/>
                <w:lang w:val="en-US"/>
              </w:rPr>
              <w:t> </w:t>
            </w:r>
            <w:proofErr w:type="spellStart"/>
            <w:r w:rsidRPr="00222839">
              <w:rPr>
                <w:szCs w:val="20"/>
                <w:lang w:val="en-US"/>
              </w:rPr>
              <w:t>Javascript</w:t>
            </w:r>
            <w:proofErr w:type="spellEnd"/>
          </w:p>
          <w:p w14:paraId="4DB60A9D" w14:textId="23586A02" w:rsidR="00AC35F6" w:rsidRPr="00222839" w:rsidRDefault="00AC35F6" w:rsidP="00AC35F6">
            <w:pPr>
              <w:rPr>
                <w:lang w:val="en-US"/>
              </w:rPr>
            </w:pPr>
            <w:r w:rsidRPr="00222839">
              <w:rPr>
                <w:szCs w:val="20"/>
              </w:rPr>
              <w:object w:dxaOrig="1440" w:dyaOrig="1440" w14:anchorId="1B99B0FE">
                <v:shape id="_x0000_i5110" type="#_x0000_t75" style="width:18pt;height:15.8pt" o:ole="">
                  <v:imagedata r:id="rId9" o:title=""/>
                </v:shape>
                <w:control r:id="rId18" w:name="DefaultOcxName92" w:shapeid="_x0000_i5110"/>
              </w:object>
            </w:r>
            <w:r w:rsidRPr="00222839">
              <w:rPr>
                <w:szCs w:val="20"/>
                <w:lang w:val="en-US"/>
              </w:rPr>
              <w:t> Python</w:t>
            </w:r>
          </w:p>
        </w:tc>
      </w:tr>
    </w:tbl>
    <w:p w14:paraId="357A78FB" w14:textId="367FF7B9" w:rsidR="00B64A1A" w:rsidRPr="00222839" w:rsidRDefault="00B64A1A" w:rsidP="00CA0EC2">
      <w:pPr>
        <w:rPr>
          <w:b/>
          <w:color w:val="355D7E" w:themeColor="accent2" w:themeShade="80"/>
          <w:lang w:val="en-US"/>
        </w:rPr>
      </w:pPr>
    </w:p>
    <w:p w14:paraId="664F3312" w14:textId="71A5F9CD" w:rsidR="00B64A1A" w:rsidRPr="00222839" w:rsidRDefault="00B64A1A" w:rsidP="00CA0EC2">
      <w:pPr>
        <w:rPr>
          <w:b/>
          <w:color w:val="355D7E" w:themeColor="accent2" w:themeShade="80"/>
          <w:lang w:val="en-US"/>
        </w:rPr>
      </w:pPr>
    </w:p>
    <w:p w14:paraId="076D2D14" w14:textId="026718A2" w:rsidR="00E63644" w:rsidRPr="00222839" w:rsidRDefault="00E63644" w:rsidP="00CA0EC2">
      <w:pPr>
        <w:rPr>
          <w:b/>
          <w:color w:val="355D7E" w:themeColor="accent2" w:themeShade="80"/>
          <w:lang w:val="en-US"/>
        </w:rPr>
      </w:pPr>
    </w:p>
    <w:p w14:paraId="4828B373" w14:textId="5C793040" w:rsidR="00E63644" w:rsidRPr="00222839" w:rsidRDefault="00E63644" w:rsidP="00CA0EC2">
      <w:pPr>
        <w:rPr>
          <w:b/>
          <w:color w:val="355D7E" w:themeColor="accent2" w:themeShade="80"/>
          <w:lang w:val="en-US"/>
        </w:rPr>
      </w:pPr>
    </w:p>
    <w:p w14:paraId="303CE031" w14:textId="2A718295" w:rsidR="00E63644" w:rsidRPr="00222839" w:rsidRDefault="00E63644" w:rsidP="00CA0EC2">
      <w:pPr>
        <w:rPr>
          <w:b/>
          <w:color w:val="355D7E" w:themeColor="accent2" w:themeShade="80"/>
          <w:lang w:val="en-US"/>
        </w:rPr>
      </w:pPr>
    </w:p>
    <w:p w14:paraId="5FAB4C3E" w14:textId="4998D69E" w:rsidR="00E63644" w:rsidRPr="00222839" w:rsidRDefault="00E63644" w:rsidP="00CA0EC2">
      <w:pPr>
        <w:rPr>
          <w:b/>
          <w:color w:val="355D7E" w:themeColor="accent2" w:themeShade="80"/>
          <w:lang w:val="en-US"/>
        </w:rPr>
      </w:pPr>
    </w:p>
    <w:p w14:paraId="076E3B0D" w14:textId="2ADC186C" w:rsidR="00E63644" w:rsidRPr="00222839" w:rsidRDefault="00E63644" w:rsidP="00CA0EC2">
      <w:pPr>
        <w:rPr>
          <w:b/>
          <w:color w:val="355D7E" w:themeColor="accent2" w:themeShade="80"/>
          <w:lang w:val="en-US"/>
        </w:rPr>
      </w:pPr>
    </w:p>
    <w:sectPr w:rsidR="00E63644" w:rsidRPr="00222839" w:rsidSect="00F94734">
      <w:footerReference w:type="default" r:id="rId19"/>
      <w:pgSz w:w="11906" w:h="16838" w:code="9"/>
      <w:pgMar w:top="245" w:right="360" w:bottom="245" w:left="36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619DA" w14:textId="77777777" w:rsidR="00B64A1A" w:rsidRDefault="00B64A1A">
      <w:pPr>
        <w:spacing w:before="0" w:after="0"/>
      </w:pPr>
      <w:r>
        <w:separator/>
      </w:r>
    </w:p>
  </w:endnote>
  <w:endnote w:type="continuationSeparator" w:id="0">
    <w:p w14:paraId="7ADFB13A" w14:textId="77777777" w:rsidR="00B64A1A" w:rsidRDefault="00B64A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12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62A63" w14:textId="77777777" w:rsidR="005C175A" w:rsidRDefault="005C175A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F87232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601F9" w14:textId="77777777" w:rsidR="00B64A1A" w:rsidRDefault="00B64A1A">
      <w:pPr>
        <w:spacing w:before="0" w:after="0"/>
      </w:pPr>
      <w:r>
        <w:separator/>
      </w:r>
    </w:p>
  </w:footnote>
  <w:footnote w:type="continuationSeparator" w:id="0">
    <w:p w14:paraId="04FD86DD" w14:textId="77777777" w:rsidR="00B64A1A" w:rsidRDefault="00B64A1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2595"/>
    <w:multiLevelType w:val="multilevel"/>
    <w:tmpl w:val="21283F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E2357"/>
    <w:multiLevelType w:val="multilevel"/>
    <w:tmpl w:val="E83E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25E8B"/>
    <w:multiLevelType w:val="multilevel"/>
    <w:tmpl w:val="7BDC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1A"/>
    <w:rsid w:val="00035876"/>
    <w:rsid w:val="00075CBA"/>
    <w:rsid w:val="00101D55"/>
    <w:rsid w:val="00125AB1"/>
    <w:rsid w:val="0014132A"/>
    <w:rsid w:val="00163B26"/>
    <w:rsid w:val="001F76D9"/>
    <w:rsid w:val="00222839"/>
    <w:rsid w:val="002640A9"/>
    <w:rsid w:val="003254F3"/>
    <w:rsid w:val="003D3858"/>
    <w:rsid w:val="0044542A"/>
    <w:rsid w:val="004906DF"/>
    <w:rsid w:val="004F1DE0"/>
    <w:rsid w:val="004F6CC4"/>
    <w:rsid w:val="00502B28"/>
    <w:rsid w:val="00537A46"/>
    <w:rsid w:val="00573F11"/>
    <w:rsid w:val="005C175A"/>
    <w:rsid w:val="00611CAA"/>
    <w:rsid w:val="006D24C9"/>
    <w:rsid w:val="006E1920"/>
    <w:rsid w:val="0073288E"/>
    <w:rsid w:val="007523E7"/>
    <w:rsid w:val="008A451F"/>
    <w:rsid w:val="008C4630"/>
    <w:rsid w:val="00930E01"/>
    <w:rsid w:val="00954CD4"/>
    <w:rsid w:val="009B17CF"/>
    <w:rsid w:val="00AC35F6"/>
    <w:rsid w:val="00AE739E"/>
    <w:rsid w:val="00B64A1A"/>
    <w:rsid w:val="00BB3541"/>
    <w:rsid w:val="00CA0EC2"/>
    <w:rsid w:val="00CB6CFB"/>
    <w:rsid w:val="00CC2557"/>
    <w:rsid w:val="00DD0896"/>
    <w:rsid w:val="00E63644"/>
    <w:rsid w:val="00E723C3"/>
    <w:rsid w:val="00F017D8"/>
    <w:rsid w:val="00F25A5C"/>
    <w:rsid w:val="00F30E0C"/>
    <w:rsid w:val="00F76E23"/>
    <w:rsid w:val="00F87232"/>
    <w:rsid w:val="00F94734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70ECC"/>
  <w15:chartTrackingRefBased/>
  <w15:docId w15:val="{FBC81588-7F64-46A1-B4C4-A3D7B5A8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ja-JP" w:bidi="ar-SA"/>
      </w:rPr>
    </w:rPrDefault>
    <w:pPrDefault>
      <w:pPr>
        <w:spacing w:before="20"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3C3"/>
    <w:rPr>
      <w:sz w:val="20"/>
    </w:rPr>
  </w:style>
  <w:style w:type="paragraph" w:styleId="Ttulo1">
    <w:name w:val="heading 1"/>
    <w:basedOn w:val="Normal"/>
    <w:link w:val="Ttulo1Car"/>
    <w:uiPriority w:val="2"/>
    <w:unhideWhenUsed/>
    <w:qFormat/>
    <w:rsid w:val="00E723C3"/>
    <w:pPr>
      <w:outlineLvl w:val="0"/>
    </w:pPr>
    <w:rPr>
      <w:rFonts w:asciiTheme="majorHAnsi" w:eastAsiaTheme="majorEastAsia" w:hAnsiTheme="majorHAnsi" w:cstheme="majorBidi"/>
      <w:b/>
      <w:color w:val="0E5563" w:themeColor="accent5"/>
      <w:szCs w:val="36"/>
    </w:rPr>
  </w:style>
  <w:style w:type="paragraph" w:styleId="Ttulo2">
    <w:name w:val="heading 2"/>
    <w:basedOn w:val="Normal"/>
    <w:link w:val="Ttulo2Car"/>
    <w:uiPriority w:val="2"/>
    <w:unhideWhenUsed/>
    <w:qFormat/>
    <w:rsid w:val="00163B26"/>
    <w:pPr>
      <w:jc w:val="right"/>
      <w:outlineLvl w:val="1"/>
    </w:pPr>
    <w:rPr>
      <w:rFonts w:asciiTheme="majorHAnsi" w:eastAsiaTheme="majorEastAsia" w:hAnsiTheme="majorHAnsi" w:cstheme="majorBidi"/>
      <w:b/>
      <w:bCs/>
      <w:color w:val="355D7E" w:themeColor="accent2" w:themeShade="80"/>
    </w:rPr>
  </w:style>
  <w:style w:type="paragraph" w:styleId="Ttulo3">
    <w:name w:val="heading 3"/>
    <w:basedOn w:val="Normal"/>
    <w:link w:val="Ttulo3Car"/>
    <w:uiPriority w:val="2"/>
    <w:unhideWhenUsed/>
    <w:qFormat/>
    <w:rsid w:val="00163B26"/>
    <w:pPr>
      <w:keepNext/>
      <w:keepLines/>
      <w:pBdr>
        <w:bottom w:val="single" w:sz="18" w:space="1" w:color="FFC40C" w:themeColor="accent4"/>
      </w:pBdr>
      <w:spacing w:before="240" w:after="0"/>
      <w:contextualSpacing/>
      <w:outlineLvl w:val="2"/>
    </w:pPr>
    <w:rPr>
      <w:rFonts w:asciiTheme="majorHAnsi" w:eastAsiaTheme="majorEastAsia" w:hAnsiTheme="majorHAnsi" w:cstheme="majorBidi"/>
      <w:b/>
      <w:caps/>
      <w:color w:val="0E5563" w:themeColor="accent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B85A22" w:themeColor="accent1" w:themeShade="BF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b/>
      <w:i/>
      <w:color w:val="B85A22" w:themeColor="accent1" w:themeShade="BF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sz w:val="18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sz w:val="18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DD8047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E723C3"/>
    <w:rPr>
      <w:rFonts w:asciiTheme="majorHAnsi" w:eastAsiaTheme="majorEastAsia" w:hAnsiTheme="majorHAnsi" w:cstheme="majorBidi"/>
      <w:b/>
      <w:color w:val="0E5563" w:themeColor="accent5"/>
      <w:sz w:val="20"/>
      <w:szCs w:val="36"/>
    </w:rPr>
  </w:style>
  <w:style w:type="character" w:customStyle="1" w:styleId="Ttulo2Car">
    <w:name w:val="Título 2 Car"/>
    <w:basedOn w:val="Fuentedeprrafopredeter"/>
    <w:link w:val="Ttulo2"/>
    <w:uiPriority w:val="2"/>
    <w:rsid w:val="00163B26"/>
    <w:rPr>
      <w:rFonts w:asciiTheme="majorHAnsi" w:eastAsiaTheme="majorEastAsia" w:hAnsiTheme="majorHAnsi" w:cstheme="majorBidi"/>
      <w:b/>
      <w:bCs/>
      <w:color w:val="355D7E" w:themeColor="accent2" w:themeShade="80"/>
    </w:rPr>
  </w:style>
  <w:style w:type="table" w:styleId="Tablaconcuadrcula1clara-nfasis6">
    <w:name w:val="Grid Table 1 Light Accent 6"/>
    <w:basedOn w:val="Tablanormal"/>
    <w:uiPriority w:val="46"/>
    <w:pPr>
      <w:spacing w:before="40" w:after="0"/>
    </w:pPr>
    <w:rPr>
      <w:kern w:val="21"/>
      <w14:ligatures w14:val="standard"/>
    </w:r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F017D8"/>
    <w:pPr>
      <w:spacing w:before="40" w:after="0"/>
    </w:pPr>
    <w:rPr>
      <w:kern w:val="21"/>
      <w14:ligatures w14:val="standard"/>
    </w:rPr>
    <w:tblPr>
      <w:tblStyleRowBandSize w:val="1"/>
      <w:tblStyleColBandSize w:val="1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2F2F2" w:themeFill="background1" w:themeFillShade="F2"/>
    </w:tcPr>
    <w:tblStylePr w:type="firstRow">
      <w:rPr>
        <w:b/>
        <w:bCs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iedepgina">
    <w:name w:val="footer"/>
    <w:basedOn w:val="Normal"/>
    <w:link w:val="PiedepginaCar"/>
    <w:uiPriority w:val="99"/>
    <w:pPr>
      <w:spacing w:after="0"/>
    </w:pPr>
    <w:rPr>
      <w:caps/>
      <w:color w:val="B85A22" w:themeColor="accent1" w:themeShade="BF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color w:val="B85A22" w:themeColor="accent1" w:themeShade="BF"/>
      <w:sz w:val="18"/>
      <w:szCs w:val="18"/>
    </w:rPr>
  </w:style>
  <w:style w:type="paragraph" w:customStyle="1" w:styleId="Textoalineadoaladerecha">
    <w:name w:val="Texto alineado a la derecha"/>
    <w:basedOn w:val="Normal"/>
    <w:uiPriority w:val="3"/>
    <w:qFormat/>
    <w:pPr>
      <w:jc w:val="right"/>
    </w:pPr>
  </w:style>
  <w:style w:type="paragraph" w:styleId="Ttulo">
    <w:name w:val="Title"/>
    <w:basedOn w:val="Normal"/>
    <w:link w:val="TtuloCar"/>
    <w:uiPriority w:val="1"/>
    <w:qFormat/>
    <w:rsid w:val="0073288E"/>
    <w:pPr>
      <w:pBdr>
        <w:bottom w:val="single" w:sz="18" w:space="1" w:color="0E5563" w:themeColor="accent5"/>
      </w:pBdr>
      <w:spacing w:before="0" w:after="40"/>
      <w:contextualSpacing/>
      <w:jc w:val="center"/>
    </w:pPr>
    <w:rPr>
      <w:rFonts w:asciiTheme="majorHAnsi" w:eastAsiaTheme="majorEastAsia" w:hAnsiTheme="majorHAnsi" w:cstheme="majorBidi"/>
      <w:b/>
      <w:caps/>
      <w:color w:val="0E5563" w:themeColor="accent5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73288E"/>
    <w:rPr>
      <w:rFonts w:asciiTheme="majorHAnsi" w:eastAsiaTheme="majorEastAsia" w:hAnsiTheme="majorHAnsi" w:cstheme="majorBidi"/>
      <w:b/>
      <w:caps/>
      <w:color w:val="0E5563" w:themeColor="accent5"/>
      <w:kern w:val="28"/>
      <w:sz w:val="36"/>
      <w:szCs w:val="56"/>
    </w:rPr>
  </w:style>
  <w:style w:type="character" w:styleId="Textoennegrita">
    <w:name w:val="Strong"/>
    <w:uiPriority w:val="5"/>
    <w:unhideWhenUsed/>
    <w:qFormat/>
    <w:rsid w:val="00163B26"/>
    <w:rPr>
      <w:b/>
      <w:color w:val="355D7E" w:themeColor="accent2" w:themeShade="80"/>
    </w:rPr>
  </w:style>
  <w:style w:type="character" w:customStyle="1" w:styleId="Ttulo3Car">
    <w:name w:val="Título 3 Car"/>
    <w:basedOn w:val="Fuentedeprrafopredeter"/>
    <w:link w:val="Ttulo3"/>
    <w:uiPriority w:val="2"/>
    <w:rsid w:val="00163B26"/>
    <w:rPr>
      <w:rFonts w:asciiTheme="majorHAnsi" w:eastAsiaTheme="majorEastAsia" w:hAnsiTheme="majorHAnsi" w:cstheme="majorBidi"/>
      <w:b/>
      <w:caps/>
      <w:color w:val="0E5563" w:themeColor="accent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2"/>
    <w:semiHidden/>
    <w:rPr>
      <w:rFonts w:asciiTheme="majorHAnsi" w:eastAsiaTheme="majorEastAsia" w:hAnsiTheme="majorHAnsi" w:cstheme="majorBidi"/>
      <w:i/>
      <w:iCs/>
      <w:color w:val="B85A22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2"/>
    <w:semiHidden/>
    <w:rPr>
      <w:rFonts w:asciiTheme="majorHAnsi" w:eastAsiaTheme="majorEastAsia" w:hAnsiTheme="majorHAnsi" w:cstheme="majorBidi"/>
      <w:b/>
      <w:i/>
      <w:color w:val="B85A22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2"/>
    <w:semiHidden/>
    <w:rPr>
      <w:rFonts w:asciiTheme="majorHAnsi" w:eastAsiaTheme="majorEastAsia" w:hAnsiTheme="majorHAnsi" w:cstheme="majorBidi"/>
      <w:color w:val="000000" w:themeColor="text1"/>
      <w:kern w:val="21"/>
      <w:sz w:val="18"/>
      <w:szCs w:val="21"/>
      <w14:ligatures w14:val="standard"/>
    </w:rPr>
  </w:style>
  <w:style w:type="character" w:customStyle="1" w:styleId="Ttulo7Car">
    <w:name w:val="Título 7 Car"/>
    <w:basedOn w:val="Fuentedeprrafopredeter"/>
    <w:link w:val="Ttulo7"/>
    <w:uiPriority w:val="2"/>
    <w:semiHidden/>
    <w:rPr>
      <w:rFonts w:asciiTheme="majorHAnsi" w:eastAsiaTheme="majorEastAsia" w:hAnsiTheme="majorHAnsi" w:cstheme="majorBidi"/>
      <w:i/>
      <w:iCs/>
      <w:color w:val="000000" w:themeColor="text1"/>
      <w:kern w:val="21"/>
      <w:sz w:val="18"/>
      <w:szCs w:val="21"/>
      <w14:ligatures w14:val="standard"/>
    </w:rPr>
  </w:style>
  <w:style w:type="character" w:customStyle="1" w:styleId="Ttulo8Car">
    <w:name w:val="Título 8 Car"/>
    <w:basedOn w:val="Fuentedeprrafopredeter"/>
    <w:link w:val="Ttulo8"/>
    <w:uiPriority w:val="2"/>
    <w:semiHidden/>
    <w:rPr>
      <w:rFonts w:asciiTheme="majorHAnsi" w:eastAsiaTheme="majorEastAsia" w:hAnsiTheme="majorHAnsi" w:cstheme="majorBidi"/>
      <w:b/>
      <w:color w:val="000000" w:themeColor="text1"/>
      <w:kern w:val="21"/>
      <w:sz w:val="18"/>
      <w:szCs w:val="21"/>
      <w14:ligatures w14:val="standard"/>
    </w:rPr>
  </w:style>
  <w:style w:type="character" w:customStyle="1" w:styleId="Ttulo9Car">
    <w:name w:val="Título 9 Car"/>
    <w:basedOn w:val="Fuentedeprrafopredeter"/>
    <w:link w:val="Ttulo9"/>
    <w:uiPriority w:val="2"/>
    <w:semiHidden/>
    <w:rPr>
      <w:rFonts w:asciiTheme="majorHAnsi" w:eastAsiaTheme="majorEastAsia" w:hAnsiTheme="majorHAnsi" w:cstheme="majorBidi"/>
      <w:b/>
      <w:i/>
      <w:iCs/>
      <w:color w:val="272727" w:themeColor="text1" w:themeTint="D8"/>
      <w:kern w:val="21"/>
      <w:sz w:val="21"/>
      <w:szCs w:val="21"/>
      <w14:ligatures w14:val="standard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pPr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000000" w:themeColor="text1"/>
      <w:kern w:val="21"/>
      <w:sz w:val="21"/>
      <w:szCs w:val="21"/>
      <w14:ligatures w14:val="standard"/>
    </w:rPr>
  </w:style>
  <w:style w:type="table" w:styleId="Tablaconcuadrcula">
    <w:name w:val="Table Grid"/>
    <w:basedOn w:val="Tablanormal"/>
    <w:uiPriority w:val="39"/>
    <w:rsid w:val="008C463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4A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task-list-item">
    <w:name w:val="task-list-item"/>
    <w:basedOn w:val="Normal"/>
    <w:rsid w:val="00B64A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RTAN%20PC\AppData\Roaming\Microsoft\Templates\Formulario%20de%20informe%20de%20gastos%20de%20viajes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66593B913C43B8ADB61F68DC8F8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1406E-04FB-427E-B8F2-799ED3D79286}"/>
      </w:docPartPr>
      <w:docPartBody>
        <w:p w:rsidR="00000000" w:rsidRDefault="00F841F3">
          <w:pPr>
            <w:pStyle w:val="A066593B913C43B8ADB61F68DC8F8888"/>
          </w:pPr>
          <w:r w:rsidRPr="00F017D8">
            <w:rPr>
              <w:lang w:bidi="es-ES"/>
            </w:rPr>
            <w:t>Nombre</w:t>
          </w:r>
        </w:p>
      </w:docPartBody>
    </w:docPart>
    <w:docPart>
      <w:docPartPr>
        <w:name w:val="E910A4EAAF044EB096786DF15FE51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B761A-BC09-4037-8493-803F6889EB7F}"/>
      </w:docPartPr>
      <w:docPartBody>
        <w:p w:rsidR="00000000" w:rsidRDefault="00F841F3">
          <w:pPr>
            <w:pStyle w:val="E910A4EAAF044EB096786DF15FE511DA"/>
          </w:pPr>
          <w:r w:rsidRPr="00F017D8">
            <w:rPr>
              <w:lang w:bidi="es-ES"/>
            </w:rPr>
            <w:t>Departamento</w:t>
          </w:r>
        </w:p>
      </w:docPartBody>
    </w:docPart>
    <w:docPart>
      <w:docPartPr>
        <w:name w:val="1F50D9F24BB144AAA7C3F97AEA0CE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A6E6A-6ABE-4780-A7CD-EF9F433CCF79}"/>
      </w:docPartPr>
      <w:docPartBody>
        <w:p w:rsidR="00000000" w:rsidRDefault="00F841F3">
          <w:pPr>
            <w:pStyle w:val="1F50D9F24BB144AAA7C3F97AEA0CE849"/>
          </w:pPr>
          <w:r>
            <w:rPr>
              <w:lang w:bidi="es-ES"/>
            </w:rPr>
            <w:t>Aprobado por</w:t>
          </w:r>
        </w:p>
      </w:docPartBody>
    </w:docPart>
    <w:docPart>
      <w:docPartPr>
        <w:name w:val="847EBD098FC14FE9BC4897D7D4DD2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3E11-5D5F-4E91-97B1-3D3D79BE6F69}"/>
      </w:docPartPr>
      <w:docPartBody>
        <w:p w:rsidR="00000000" w:rsidRDefault="00F841F3">
          <w:pPr>
            <w:pStyle w:val="847EBD098FC14FE9BC4897D7D4DD21CB"/>
          </w:pPr>
          <w:r>
            <w:rPr>
              <w:lang w:bidi="es-ES"/>
            </w:rPr>
            <w:t>ID de empleado</w:t>
          </w:r>
        </w:p>
      </w:docPartBody>
    </w:docPart>
    <w:docPart>
      <w:docPartPr>
        <w:name w:val="9E5A0B3ACC0E456DBD48F5AF13378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A79FE-FF3E-463B-8029-4959228B11D9}"/>
      </w:docPartPr>
      <w:docPartBody>
        <w:p w:rsidR="00000000" w:rsidRDefault="00F841F3">
          <w:pPr>
            <w:pStyle w:val="9E5A0B3ACC0E456DBD48F5AF13378ABA"/>
          </w:pPr>
          <w:r>
            <w:rPr>
              <w:lang w:bidi="es-ES"/>
            </w:rPr>
            <w:t>Finalidad</w:t>
          </w:r>
        </w:p>
      </w:docPartBody>
    </w:docPart>
    <w:docPart>
      <w:docPartPr>
        <w:name w:val="DD8C97605182499FA21D0194EEC37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47F07-8174-4FDA-A627-2C6D3E85E46F}"/>
      </w:docPartPr>
      <w:docPartBody>
        <w:p w:rsidR="00000000" w:rsidRDefault="00F841F3" w:rsidP="00F841F3">
          <w:pPr>
            <w:pStyle w:val="DD8C97605182499FA21D0194EEC3741A"/>
          </w:pPr>
          <w:r w:rsidRPr="00F017D8">
            <w:rPr>
              <w:color w:val="FFFFFF" w:themeColor="background1"/>
              <w:lang w:bidi="es-ES"/>
            </w:rPr>
            <w:t>Categoría</w:t>
          </w:r>
        </w:p>
      </w:docPartBody>
    </w:docPart>
    <w:docPart>
      <w:docPartPr>
        <w:name w:val="B4CECEE8EF1C437EAD7D6C7317E3E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6EBB3-E10C-4C51-9DEE-39F0E3E2278E}"/>
      </w:docPartPr>
      <w:docPartBody>
        <w:p w:rsidR="00000000" w:rsidRDefault="00F841F3" w:rsidP="00F841F3">
          <w:pPr>
            <w:pStyle w:val="B4CECEE8EF1C437EAD7D6C7317E3EE26"/>
          </w:pPr>
          <w:r w:rsidRPr="00F017D8">
            <w:rPr>
              <w:color w:val="FFFFFF" w:themeColor="background1"/>
              <w:lang w:bidi="es-ES"/>
            </w:rPr>
            <w:t>Detalles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F3"/>
    <w:rsid w:val="00F8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2"/>
    <w:unhideWhenUsed/>
    <w:qFormat/>
    <w:pPr>
      <w:spacing w:before="20" w:after="20" w:line="240" w:lineRule="auto"/>
      <w:outlineLvl w:val="0"/>
    </w:pPr>
    <w:rPr>
      <w:rFonts w:asciiTheme="majorHAnsi" w:eastAsiaTheme="majorEastAsia" w:hAnsiTheme="majorHAnsi" w:cstheme="majorBidi"/>
      <w:b/>
      <w:color w:val="5B9BD5" w:themeColor="accent5"/>
      <w:sz w:val="21"/>
      <w:szCs w:val="3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C7F6A95ACC46E39F7C01B35DBC5C5F">
    <w:name w:val="6BC7F6A95ACC46E39F7C01B35DBC5C5F"/>
  </w:style>
  <w:style w:type="paragraph" w:customStyle="1" w:styleId="A066593B913C43B8ADB61F68DC8F8888">
    <w:name w:val="A066593B913C43B8ADB61F68DC8F8888"/>
  </w:style>
  <w:style w:type="paragraph" w:customStyle="1" w:styleId="4AB6819E4C49439CBACE6E10AECCBAE7">
    <w:name w:val="4AB6819E4C49439CBACE6E10AECCBAE7"/>
  </w:style>
  <w:style w:type="paragraph" w:customStyle="1" w:styleId="E910A4EAAF044EB096786DF15FE511DA">
    <w:name w:val="E910A4EAAF044EB096786DF15FE511DA"/>
  </w:style>
  <w:style w:type="paragraph" w:customStyle="1" w:styleId="851B216F1FF446CABEA55E2993EA5A16">
    <w:name w:val="851B216F1FF446CABEA55E2993EA5A16"/>
  </w:style>
  <w:style w:type="paragraph" w:customStyle="1" w:styleId="B9F4E51EC3DC4533B0270A17C365B2DE">
    <w:name w:val="B9F4E51EC3DC4533B0270A17C365B2DE"/>
  </w:style>
  <w:style w:type="paragraph" w:customStyle="1" w:styleId="E5BF0BD2EAA84C0EA20418DD703EF344">
    <w:name w:val="E5BF0BD2EAA84C0EA20418DD703EF344"/>
  </w:style>
  <w:style w:type="paragraph" w:customStyle="1" w:styleId="1F50D9F24BB144AAA7C3F97AEA0CE849">
    <w:name w:val="1F50D9F24BB144AAA7C3F97AEA0CE849"/>
  </w:style>
  <w:style w:type="paragraph" w:customStyle="1" w:styleId="6BA525EC817943ECB49A015FB4F861FA">
    <w:name w:val="6BA525EC817943ECB49A015FB4F861FA"/>
  </w:style>
  <w:style w:type="paragraph" w:customStyle="1" w:styleId="847EBD098FC14FE9BC4897D7D4DD21CB">
    <w:name w:val="847EBD098FC14FE9BC4897D7D4DD21CB"/>
  </w:style>
  <w:style w:type="paragraph" w:customStyle="1" w:styleId="E4A9BADF447A46ECBB9CDB904C3900A1">
    <w:name w:val="E4A9BADF447A46ECBB9CDB904C3900A1"/>
  </w:style>
  <w:style w:type="paragraph" w:customStyle="1" w:styleId="9E5A0B3ACC0E456DBD48F5AF13378ABA">
    <w:name w:val="9E5A0B3ACC0E456DBD48F5AF13378ABA"/>
  </w:style>
  <w:style w:type="paragraph" w:customStyle="1" w:styleId="234CF8BE6B264DDFA75B11EF0A7A2F3C">
    <w:name w:val="234CF8BE6B264DDFA75B11EF0A7A2F3C"/>
  </w:style>
  <w:style w:type="paragraph" w:customStyle="1" w:styleId="D135AB5FDF9A4BFEAC7DC6AA9083422C">
    <w:name w:val="D135AB5FDF9A4BFEAC7DC6AA9083422C"/>
  </w:style>
  <w:style w:type="paragraph" w:customStyle="1" w:styleId="F8B0F381715F4C81B4E8325FA74291AF">
    <w:name w:val="F8B0F381715F4C81B4E8325FA74291AF"/>
  </w:style>
  <w:style w:type="character" w:customStyle="1" w:styleId="Ttulo1Car">
    <w:name w:val="Título 1 Car"/>
    <w:basedOn w:val="Fuentedeprrafopredeter"/>
    <w:link w:val="Ttulo1"/>
    <w:uiPriority w:val="2"/>
    <w:rPr>
      <w:rFonts w:asciiTheme="majorHAnsi" w:eastAsiaTheme="majorEastAsia" w:hAnsiTheme="majorHAnsi" w:cstheme="majorBidi"/>
      <w:b/>
      <w:color w:val="5B9BD5" w:themeColor="accent5"/>
      <w:sz w:val="21"/>
      <w:szCs w:val="36"/>
      <w:lang w:val="es-ES" w:eastAsia="ja-JP"/>
    </w:rPr>
  </w:style>
  <w:style w:type="paragraph" w:customStyle="1" w:styleId="63B0DBCEC2024292BEBA2CC1A3379B68">
    <w:name w:val="63B0DBCEC2024292BEBA2CC1A3379B68"/>
  </w:style>
  <w:style w:type="paragraph" w:customStyle="1" w:styleId="055266F910FC40A79773CA7777D369B5">
    <w:name w:val="055266F910FC40A79773CA7777D369B5"/>
  </w:style>
  <w:style w:type="paragraph" w:customStyle="1" w:styleId="B89FE3EDD91F43B08998BF6FE3093F11">
    <w:name w:val="B89FE3EDD91F43B08998BF6FE3093F11"/>
  </w:style>
  <w:style w:type="paragraph" w:customStyle="1" w:styleId="83518A2348CB42C694E3F2E6A5E6ED8F">
    <w:name w:val="83518A2348CB42C694E3F2E6A5E6ED8F"/>
  </w:style>
  <w:style w:type="paragraph" w:customStyle="1" w:styleId="96E44B1B20D349A98AFEDA06C512933C">
    <w:name w:val="96E44B1B20D349A98AFEDA06C512933C"/>
  </w:style>
  <w:style w:type="paragraph" w:customStyle="1" w:styleId="23EF38A4117840439E75783E98A7E5AB">
    <w:name w:val="23EF38A4117840439E75783E98A7E5AB"/>
  </w:style>
  <w:style w:type="paragraph" w:customStyle="1" w:styleId="C4BAC695A05C4C428792D28CA5A89BCA">
    <w:name w:val="C4BAC695A05C4C428792D28CA5A89BCA"/>
  </w:style>
  <w:style w:type="paragraph" w:customStyle="1" w:styleId="92E9625D981F4FBE8E8B79AC63FB2F31">
    <w:name w:val="92E9625D981F4FBE8E8B79AC63FB2F31"/>
  </w:style>
  <w:style w:type="paragraph" w:customStyle="1" w:styleId="17E61E713D2C4385A71D98BAFE8D87CF">
    <w:name w:val="17E61E713D2C4385A71D98BAFE8D87CF"/>
  </w:style>
  <w:style w:type="paragraph" w:customStyle="1" w:styleId="8108F98258C949EC9170C7C915AB7114">
    <w:name w:val="8108F98258C949EC9170C7C915AB7114"/>
  </w:style>
  <w:style w:type="paragraph" w:customStyle="1" w:styleId="20968D7B8DE04A2F94EC1F8B5DCB6BD6">
    <w:name w:val="20968D7B8DE04A2F94EC1F8B5DCB6BD6"/>
  </w:style>
  <w:style w:type="paragraph" w:customStyle="1" w:styleId="74353158295045439E44B9AC2AF88E63">
    <w:name w:val="74353158295045439E44B9AC2AF88E63"/>
  </w:style>
  <w:style w:type="paragraph" w:customStyle="1" w:styleId="F09152AFE4524A828E282EC6DA8CEDE1">
    <w:name w:val="F09152AFE4524A828E282EC6DA8CEDE1"/>
  </w:style>
  <w:style w:type="paragraph" w:customStyle="1" w:styleId="3935103E00454C4DAE5736945A0A0C88">
    <w:name w:val="3935103E00454C4DAE5736945A0A0C88"/>
  </w:style>
  <w:style w:type="paragraph" w:customStyle="1" w:styleId="84623A4D4DAE4E22AB9521065C8734A6">
    <w:name w:val="84623A4D4DAE4E22AB9521065C8734A6"/>
  </w:style>
  <w:style w:type="paragraph" w:customStyle="1" w:styleId="EF61FE10D6764041828C74F04B083382">
    <w:name w:val="EF61FE10D6764041828C74F04B083382"/>
  </w:style>
  <w:style w:type="paragraph" w:customStyle="1" w:styleId="950DB168BEAA41309AD085D22E1BDF29">
    <w:name w:val="950DB168BEAA41309AD085D22E1BDF29"/>
  </w:style>
  <w:style w:type="paragraph" w:customStyle="1" w:styleId="40E220C10668449CBC7CB1C1901577D0">
    <w:name w:val="40E220C10668449CBC7CB1C1901577D0"/>
  </w:style>
  <w:style w:type="paragraph" w:customStyle="1" w:styleId="44DB51D0F1584C5D889CB59E67508FE6">
    <w:name w:val="44DB51D0F1584C5D889CB59E67508FE6"/>
  </w:style>
  <w:style w:type="paragraph" w:customStyle="1" w:styleId="CC059212155E4384B35FD8945217791C">
    <w:name w:val="CC059212155E4384B35FD8945217791C"/>
  </w:style>
  <w:style w:type="paragraph" w:customStyle="1" w:styleId="C795F9C03490428082C1F43E80887B72">
    <w:name w:val="C795F9C03490428082C1F43E80887B72"/>
  </w:style>
  <w:style w:type="paragraph" w:customStyle="1" w:styleId="CE58C0FCE34D45118194A2DFB3751472">
    <w:name w:val="CE58C0FCE34D45118194A2DFB3751472"/>
  </w:style>
  <w:style w:type="paragraph" w:customStyle="1" w:styleId="139555B8899D4D87B758CB9CA42AF183">
    <w:name w:val="139555B8899D4D87B758CB9CA42AF183"/>
  </w:style>
  <w:style w:type="paragraph" w:customStyle="1" w:styleId="DF494B9F0B694B95BB1AB126899A71A0">
    <w:name w:val="DF494B9F0B694B95BB1AB126899A71A0"/>
  </w:style>
  <w:style w:type="paragraph" w:customStyle="1" w:styleId="E21116A0760549B7B4FB62E77A94B957">
    <w:name w:val="E21116A0760549B7B4FB62E77A94B957"/>
  </w:style>
  <w:style w:type="paragraph" w:customStyle="1" w:styleId="72BD283D52644367B1EDF555A2FD71A5">
    <w:name w:val="72BD283D52644367B1EDF555A2FD71A5"/>
  </w:style>
  <w:style w:type="paragraph" w:customStyle="1" w:styleId="8A6F401825794373AC96EB0BBFB014F0">
    <w:name w:val="8A6F401825794373AC96EB0BBFB014F0"/>
  </w:style>
  <w:style w:type="paragraph" w:customStyle="1" w:styleId="CB3540DD753E4416B5867E4EC1FAA74D">
    <w:name w:val="CB3540DD753E4416B5867E4EC1FAA74D"/>
  </w:style>
  <w:style w:type="paragraph" w:customStyle="1" w:styleId="A82E34C6573B45DF81A511337EDFF14D">
    <w:name w:val="A82E34C6573B45DF81A511337EDFF14D"/>
  </w:style>
  <w:style w:type="paragraph" w:customStyle="1" w:styleId="16E4559875FB4B2CBCE7FD4804C371E8">
    <w:name w:val="16E4559875FB4B2CBCE7FD4804C371E8"/>
  </w:style>
  <w:style w:type="paragraph" w:customStyle="1" w:styleId="0592D37CBBA4444EA61551235A880EFE">
    <w:name w:val="0592D37CBBA4444EA61551235A880EFE"/>
  </w:style>
  <w:style w:type="paragraph" w:customStyle="1" w:styleId="3D9B449D032A4EC3933064477EA0057D">
    <w:name w:val="3D9B449D032A4EC3933064477EA0057D"/>
  </w:style>
  <w:style w:type="paragraph" w:customStyle="1" w:styleId="AA7607452D6248F3B6F29A6B52B1FC76">
    <w:name w:val="AA7607452D6248F3B6F29A6B52B1FC76"/>
  </w:style>
  <w:style w:type="paragraph" w:customStyle="1" w:styleId="ADAF1BD67F7C470AB2165C3B358A051C">
    <w:name w:val="ADAF1BD67F7C470AB2165C3B358A051C"/>
  </w:style>
  <w:style w:type="character" w:styleId="Textoennegrita">
    <w:name w:val="Strong"/>
    <w:uiPriority w:val="5"/>
    <w:unhideWhenUsed/>
    <w:qFormat/>
    <w:rsid w:val="00F841F3"/>
    <w:rPr>
      <w:b/>
      <w:color w:val="833C0B" w:themeColor="accent2" w:themeShade="80"/>
    </w:rPr>
  </w:style>
  <w:style w:type="paragraph" w:customStyle="1" w:styleId="2B0DDE7A1CC54BB389F57B97D1B1C2DF">
    <w:name w:val="2B0DDE7A1CC54BB389F57B97D1B1C2DF"/>
  </w:style>
  <w:style w:type="paragraph" w:customStyle="1" w:styleId="9708A88C88FA46D2A49A86B7948DE27F">
    <w:name w:val="9708A88C88FA46D2A49A86B7948DE27F"/>
  </w:style>
  <w:style w:type="paragraph" w:customStyle="1" w:styleId="C31C3EFD18984DA0AA9CC718A461C6E6">
    <w:name w:val="C31C3EFD18984DA0AA9CC718A461C6E6"/>
  </w:style>
  <w:style w:type="paragraph" w:customStyle="1" w:styleId="EA3B537AC6B1401DB324024537023ED5">
    <w:name w:val="EA3B537AC6B1401DB324024537023ED5"/>
  </w:style>
  <w:style w:type="paragraph" w:customStyle="1" w:styleId="2FB7F23D3968427D95E8BC8EB3371AD4">
    <w:name w:val="2FB7F23D3968427D95E8BC8EB3371AD4"/>
  </w:style>
  <w:style w:type="paragraph" w:customStyle="1" w:styleId="856CFAECD2C2404496322F1D4533BB65">
    <w:name w:val="856CFAECD2C2404496322F1D4533BB65"/>
  </w:style>
  <w:style w:type="paragraph" w:customStyle="1" w:styleId="8BC945EFFBC74CB880828C495A5582E0">
    <w:name w:val="8BC945EFFBC74CB880828C495A5582E0"/>
  </w:style>
  <w:style w:type="paragraph" w:customStyle="1" w:styleId="D833D0E83CF2479BBD500BED55355578">
    <w:name w:val="D833D0E83CF2479BBD500BED55355578"/>
  </w:style>
  <w:style w:type="paragraph" w:customStyle="1" w:styleId="B505F851DDC34CA0B1E750949589CA12">
    <w:name w:val="B505F851DDC34CA0B1E750949589CA12"/>
  </w:style>
  <w:style w:type="paragraph" w:customStyle="1" w:styleId="6A68C69C67344183BF2999775415E505">
    <w:name w:val="6A68C69C67344183BF2999775415E505"/>
  </w:style>
  <w:style w:type="paragraph" w:customStyle="1" w:styleId="C5DE337923EA4301B5E157100038BD7E">
    <w:name w:val="C5DE337923EA4301B5E157100038BD7E"/>
  </w:style>
  <w:style w:type="paragraph" w:customStyle="1" w:styleId="0E8D0B12C4D74D7E88D0D71DF1E5F961">
    <w:name w:val="0E8D0B12C4D74D7E88D0D71DF1E5F961"/>
  </w:style>
  <w:style w:type="paragraph" w:customStyle="1" w:styleId="ECB6C11FB2D3437B9F4C6F8F7B88CA13">
    <w:name w:val="ECB6C11FB2D3437B9F4C6F8F7B88CA13"/>
  </w:style>
  <w:style w:type="paragraph" w:customStyle="1" w:styleId="42F66873F2ED443FB6CE620EDC693963">
    <w:name w:val="42F66873F2ED443FB6CE620EDC693963"/>
  </w:style>
  <w:style w:type="paragraph" w:customStyle="1" w:styleId="6A883367C5E34152BC18355A2FD75386">
    <w:name w:val="6A883367C5E34152BC18355A2FD75386"/>
  </w:style>
  <w:style w:type="paragraph" w:customStyle="1" w:styleId="5D963A418B7E4B38880612F3E1B3388E">
    <w:name w:val="5D963A418B7E4B38880612F3E1B3388E"/>
  </w:style>
  <w:style w:type="paragraph" w:customStyle="1" w:styleId="B13747F7AA7649D98034D68EDB352EBE">
    <w:name w:val="B13747F7AA7649D98034D68EDB352EBE"/>
  </w:style>
  <w:style w:type="paragraph" w:customStyle="1" w:styleId="2E5E8E541FB748ADA744BA7ED937EEDF">
    <w:name w:val="2E5E8E541FB748ADA744BA7ED937EEDF"/>
  </w:style>
  <w:style w:type="paragraph" w:customStyle="1" w:styleId="E94295C87321458B9E6B5008A4B8074C">
    <w:name w:val="E94295C87321458B9E6B5008A4B8074C"/>
  </w:style>
  <w:style w:type="paragraph" w:customStyle="1" w:styleId="3BBF568DE2024153840DD7917E41A893">
    <w:name w:val="3BBF568DE2024153840DD7917E41A893"/>
  </w:style>
  <w:style w:type="paragraph" w:customStyle="1" w:styleId="5D06B2E3827E4757A835B11ED23BF5F6">
    <w:name w:val="5D06B2E3827E4757A835B11ED23BF5F6"/>
  </w:style>
  <w:style w:type="paragraph" w:customStyle="1" w:styleId="4C3FEAE67FBD466891AA757A3F8F8C57">
    <w:name w:val="4C3FEAE67FBD466891AA757A3F8F8C57"/>
  </w:style>
  <w:style w:type="paragraph" w:customStyle="1" w:styleId="DD5531A81C0347BFA64C96D3CF3D43DB">
    <w:name w:val="DD5531A81C0347BFA64C96D3CF3D43DB"/>
  </w:style>
  <w:style w:type="paragraph" w:customStyle="1" w:styleId="A8646B1E40E24AF4B13F24F3D869CE59">
    <w:name w:val="A8646B1E40E24AF4B13F24F3D869CE59"/>
  </w:style>
  <w:style w:type="paragraph" w:customStyle="1" w:styleId="33FCD949DA724839B791A5144D458A62">
    <w:name w:val="33FCD949DA724839B791A5144D458A62"/>
  </w:style>
  <w:style w:type="paragraph" w:customStyle="1" w:styleId="A23012C4A2624FC6840D4D3E892AE3AF">
    <w:name w:val="A23012C4A2624FC6840D4D3E892AE3AF"/>
  </w:style>
  <w:style w:type="paragraph" w:customStyle="1" w:styleId="1B3B617DE451447597E478E9BEB90B05">
    <w:name w:val="1B3B617DE451447597E478E9BEB90B05"/>
  </w:style>
  <w:style w:type="paragraph" w:customStyle="1" w:styleId="20593BBC33A545AC9D0E4E009085204D">
    <w:name w:val="20593BBC33A545AC9D0E4E009085204D"/>
  </w:style>
  <w:style w:type="paragraph" w:customStyle="1" w:styleId="804FB0E45452402E99ED5F7C89AAFEDA">
    <w:name w:val="804FB0E45452402E99ED5F7C89AAFEDA"/>
  </w:style>
  <w:style w:type="paragraph" w:customStyle="1" w:styleId="40A1BF986F5E4D2C9DBEC12C809F7F0D">
    <w:name w:val="40A1BF986F5E4D2C9DBEC12C809F7F0D"/>
  </w:style>
  <w:style w:type="paragraph" w:customStyle="1" w:styleId="65F3A40ABFF943B8964D3920BEF12ED7">
    <w:name w:val="65F3A40ABFF943B8964D3920BEF12ED7"/>
  </w:style>
  <w:style w:type="paragraph" w:customStyle="1" w:styleId="7537A74968C4418BA787F716EB0A19C7">
    <w:name w:val="7537A74968C4418BA787F716EB0A19C7"/>
  </w:style>
  <w:style w:type="paragraph" w:customStyle="1" w:styleId="AB5678C9EFDD425C89FE9DE88481C18D">
    <w:name w:val="AB5678C9EFDD425C89FE9DE88481C18D"/>
  </w:style>
  <w:style w:type="paragraph" w:customStyle="1" w:styleId="21D4908054574EE3B7843D1A40FE86F0">
    <w:name w:val="21D4908054574EE3B7843D1A40FE86F0"/>
  </w:style>
  <w:style w:type="paragraph" w:customStyle="1" w:styleId="DE9A5C52AD534F91A997FFAF490D8F31">
    <w:name w:val="DE9A5C52AD534F91A997FFAF490D8F31"/>
  </w:style>
  <w:style w:type="paragraph" w:customStyle="1" w:styleId="868D2DC3697745FD85D4509D22A26C46">
    <w:name w:val="868D2DC3697745FD85D4509D22A26C46"/>
  </w:style>
  <w:style w:type="paragraph" w:customStyle="1" w:styleId="8A80590160ED4CC691410F70C474A3C0">
    <w:name w:val="8A80590160ED4CC691410F70C474A3C0"/>
  </w:style>
  <w:style w:type="paragraph" w:customStyle="1" w:styleId="81C21B299AFC49CAA56537D0D7B13D5A">
    <w:name w:val="81C21B299AFC49CAA56537D0D7B13D5A"/>
  </w:style>
  <w:style w:type="paragraph" w:customStyle="1" w:styleId="40C95761EB9046B6BD9627107A314902">
    <w:name w:val="40C95761EB9046B6BD9627107A314902"/>
  </w:style>
  <w:style w:type="paragraph" w:customStyle="1" w:styleId="3EB53BD366DB470D85B869B40CD9094C">
    <w:name w:val="3EB53BD366DB470D85B869B40CD9094C"/>
  </w:style>
  <w:style w:type="paragraph" w:customStyle="1" w:styleId="6D705E47A1714669BB2B17BAB0A3D63E">
    <w:name w:val="6D705E47A1714669BB2B17BAB0A3D63E"/>
  </w:style>
  <w:style w:type="paragraph" w:customStyle="1" w:styleId="657D31D44FFC4E1EBB89DB1BCA97BDC8">
    <w:name w:val="657D31D44FFC4E1EBB89DB1BCA97BDC8"/>
  </w:style>
  <w:style w:type="paragraph" w:customStyle="1" w:styleId="CCF66D49F6994078BC8E0652ACCCC371">
    <w:name w:val="CCF66D49F6994078BC8E0652ACCCC371"/>
  </w:style>
  <w:style w:type="paragraph" w:customStyle="1" w:styleId="F83E5DFC2C9540EB8163DD4FE6220F6A">
    <w:name w:val="F83E5DFC2C9540EB8163DD4FE6220F6A"/>
  </w:style>
  <w:style w:type="paragraph" w:customStyle="1" w:styleId="D515B895B4D34AE7A8CF37F82C56CB6C">
    <w:name w:val="D515B895B4D34AE7A8CF37F82C56CB6C"/>
  </w:style>
  <w:style w:type="paragraph" w:customStyle="1" w:styleId="1FF1B2B31F434B2C9B6C99ED10F1C4F8">
    <w:name w:val="1FF1B2B31F434B2C9B6C99ED10F1C4F8"/>
  </w:style>
  <w:style w:type="paragraph" w:customStyle="1" w:styleId="200B7236A7AC4A25B6C13B95A4982D63">
    <w:name w:val="200B7236A7AC4A25B6C13B95A4982D63"/>
  </w:style>
  <w:style w:type="paragraph" w:customStyle="1" w:styleId="2534DA2D00DA42D4968461E9B193A042">
    <w:name w:val="2534DA2D00DA42D4968461E9B193A042"/>
  </w:style>
  <w:style w:type="paragraph" w:customStyle="1" w:styleId="3E035D5507BB4379A78FE675FB9685EB">
    <w:name w:val="3E035D5507BB4379A78FE675FB9685EB"/>
  </w:style>
  <w:style w:type="paragraph" w:customStyle="1" w:styleId="1E7D6B25AB7E41ECBDEB333397655395">
    <w:name w:val="1E7D6B25AB7E41ECBDEB333397655395"/>
  </w:style>
  <w:style w:type="paragraph" w:customStyle="1" w:styleId="F91688AA369B48FD8F7B3550616F6B72">
    <w:name w:val="F91688AA369B48FD8F7B3550616F6B72"/>
  </w:style>
  <w:style w:type="paragraph" w:customStyle="1" w:styleId="7FB3B9F96CE44B0C85F1FF18B6FE893B">
    <w:name w:val="7FB3B9F96CE44B0C85F1FF18B6FE893B"/>
  </w:style>
  <w:style w:type="paragraph" w:customStyle="1" w:styleId="4CF8546C2EE047F8AB7DC1E993244A95">
    <w:name w:val="4CF8546C2EE047F8AB7DC1E993244A95"/>
  </w:style>
  <w:style w:type="paragraph" w:customStyle="1" w:styleId="DC38605921D34D7796DC7D0D24A16F3C">
    <w:name w:val="DC38605921D34D7796DC7D0D24A16F3C"/>
  </w:style>
  <w:style w:type="paragraph" w:customStyle="1" w:styleId="1361B2DF174A4C36814C5A1CF150774A">
    <w:name w:val="1361B2DF174A4C36814C5A1CF150774A"/>
  </w:style>
  <w:style w:type="paragraph" w:customStyle="1" w:styleId="DFB47B25E766464A9EDD4639A9B4EA6C">
    <w:name w:val="DFB47B25E766464A9EDD4639A9B4EA6C"/>
  </w:style>
  <w:style w:type="paragraph" w:customStyle="1" w:styleId="3B81FDBAE75D4C398BA2088843108387">
    <w:name w:val="3B81FDBAE75D4C398BA2088843108387"/>
  </w:style>
  <w:style w:type="paragraph" w:customStyle="1" w:styleId="A6492FF9A968437A9EEFDAC6B39EF891">
    <w:name w:val="A6492FF9A968437A9EEFDAC6B39EF891"/>
  </w:style>
  <w:style w:type="paragraph" w:customStyle="1" w:styleId="AEDABF57241D46F8BDAA8CA8CC24776C">
    <w:name w:val="AEDABF57241D46F8BDAA8CA8CC24776C"/>
  </w:style>
  <w:style w:type="paragraph" w:customStyle="1" w:styleId="1EC10776BA69457F8C67E3355F64F80D">
    <w:name w:val="1EC10776BA69457F8C67E3355F64F80D"/>
  </w:style>
  <w:style w:type="paragraph" w:customStyle="1" w:styleId="0DB75E0DF00047A9B8FA1AEB4B3FB6C7">
    <w:name w:val="0DB75E0DF00047A9B8FA1AEB4B3FB6C7"/>
    <w:rsid w:val="00F841F3"/>
  </w:style>
  <w:style w:type="paragraph" w:customStyle="1" w:styleId="F4FB807899C942CAB52CFDA2CF6AA57F">
    <w:name w:val="F4FB807899C942CAB52CFDA2CF6AA57F"/>
    <w:rsid w:val="00F841F3"/>
  </w:style>
  <w:style w:type="paragraph" w:customStyle="1" w:styleId="EF1DCBB726064A3CBFD777FD02DDE320">
    <w:name w:val="EF1DCBB726064A3CBFD777FD02DDE320"/>
    <w:rsid w:val="00F841F3"/>
  </w:style>
  <w:style w:type="paragraph" w:customStyle="1" w:styleId="75A9D3469B2A45D98AC01CC8630B0AB6">
    <w:name w:val="75A9D3469B2A45D98AC01CC8630B0AB6"/>
    <w:rsid w:val="00F841F3"/>
  </w:style>
  <w:style w:type="paragraph" w:customStyle="1" w:styleId="6B767454D95441CCACC4CE1F8CAEB356">
    <w:name w:val="6B767454D95441CCACC4CE1F8CAEB356"/>
    <w:rsid w:val="00F841F3"/>
  </w:style>
  <w:style w:type="paragraph" w:customStyle="1" w:styleId="7E73AB168E9B482FB3BD729FD5E93681">
    <w:name w:val="7E73AB168E9B482FB3BD729FD5E93681"/>
    <w:rsid w:val="00F841F3"/>
  </w:style>
  <w:style w:type="paragraph" w:customStyle="1" w:styleId="E19CA32C0E054B94B9B4D61E8C05732C">
    <w:name w:val="E19CA32C0E054B94B9B4D61E8C05732C"/>
    <w:rsid w:val="00F841F3"/>
  </w:style>
  <w:style w:type="paragraph" w:customStyle="1" w:styleId="E1CD4E8D58F247B1A51348EFC164DEF5">
    <w:name w:val="E1CD4E8D58F247B1A51348EFC164DEF5"/>
    <w:rsid w:val="00F841F3"/>
  </w:style>
  <w:style w:type="paragraph" w:customStyle="1" w:styleId="101FC2D0613B45A5BF9E53E7DA862305">
    <w:name w:val="101FC2D0613B45A5BF9E53E7DA862305"/>
    <w:rsid w:val="00F841F3"/>
  </w:style>
  <w:style w:type="paragraph" w:customStyle="1" w:styleId="EDEED92A4539407AB9063C036C900E8A">
    <w:name w:val="EDEED92A4539407AB9063C036C900E8A"/>
    <w:rsid w:val="00F841F3"/>
  </w:style>
  <w:style w:type="paragraph" w:customStyle="1" w:styleId="DBC97E931BC14B8E93433A500E3D71D2">
    <w:name w:val="DBC97E931BC14B8E93433A500E3D71D2"/>
    <w:rsid w:val="00F841F3"/>
  </w:style>
  <w:style w:type="paragraph" w:customStyle="1" w:styleId="FD9F8C48543E4AF1B27E2953D76A4866">
    <w:name w:val="FD9F8C48543E4AF1B27E2953D76A4866"/>
    <w:rsid w:val="00F841F3"/>
  </w:style>
  <w:style w:type="paragraph" w:customStyle="1" w:styleId="4798ABFACF614ADB93460469A3D49421">
    <w:name w:val="4798ABFACF614ADB93460469A3D49421"/>
    <w:rsid w:val="00F841F3"/>
  </w:style>
  <w:style w:type="paragraph" w:customStyle="1" w:styleId="0C7C3CFADE014C9BB302EAF99E9A1AA9">
    <w:name w:val="0C7C3CFADE014C9BB302EAF99E9A1AA9"/>
    <w:rsid w:val="00F841F3"/>
  </w:style>
  <w:style w:type="paragraph" w:customStyle="1" w:styleId="5B5C26ADD3294DC1BA42E39FA3B639BC">
    <w:name w:val="5B5C26ADD3294DC1BA42E39FA3B639BC"/>
    <w:rsid w:val="00F841F3"/>
  </w:style>
  <w:style w:type="paragraph" w:customStyle="1" w:styleId="D2F8E3C134314E2E92BFEEFFEB165768">
    <w:name w:val="D2F8E3C134314E2E92BFEEFFEB165768"/>
    <w:rsid w:val="00F841F3"/>
  </w:style>
  <w:style w:type="paragraph" w:customStyle="1" w:styleId="5195AA6C86264A0093FBB8DE294D8CAA">
    <w:name w:val="5195AA6C86264A0093FBB8DE294D8CAA"/>
    <w:rsid w:val="00F841F3"/>
  </w:style>
  <w:style w:type="paragraph" w:customStyle="1" w:styleId="7DD08472EDB84022BF57A30DAEC108DF">
    <w:name w:val="7DD08472EDB84022BF57A30DAEC108DF"/>
    <w:rsid w:val="00F841F3"/>
  </w:style>
  <w:style w:type="paragraph" w:customStyle="1" w:styleId="736FB415E069412C96E77A0B71C04E3A">
    <w:name w:val="736FB415E069412C96E77A0B71C04E3A"/>
    <w:rsid w:val="00F841F3"/>
  </w:style>
  <w:style w:type="paragraph" w:customStyle="1" w:styleId="E401F0FB943549B381700762CEA8CB91">
    <w:name w:val="E401F0FB943549B381700762CEA8CB91"/>
    <w:rsid w:val="00F841F3"/>
  </w:style>
  <w:style w:type="paragraph" w:customStyle="1" w:styleId="70E018623B0B404BB7373C6048D672B9">
    <w:name w:val="70E018623B0B404BB7373C6048D672B9"/>
    <w:rsid w:val="00F841F3"/>
  </w:style>
  <w:style w:type="paragraph" w:customStyle="1" w:styleId="28F11515E93C4A368D19275FD9E7C365">
    <w:name w:val="28F11515E93C4A368D19275FD9E7C365"/>
    <w:rsid w:val="00F841F3"/>
  </w:style>
  <w:style w:type="paragraph" w:customStyle="1" w:styleId="BE2EDF87EF274E18A0303D8AE461EB9C">
    <w:name w:val="BE2EDF87EF274E18A0303D8AE461EB9C"/>
    <w:rsid w:val="00F841F3"/>
  </w:style>
  <w:style w:type="paragraph" w:customStyle="1" w:styleId="14595E18D36D410FBF86AE8715670561">
    <w:name w:val="14595E18D36D410FBF86AE8715670561"/>
    <w:rsid w:val="00F841F3"/>
  </w:style>
  <w:style w:type="paragraph" w:customStyle="1" w:styleId="6CFA1CB840DE457C8D7C9B5F9A9CE253">
    <w:name w:val="6CFA1CB840DE457C8D7C9B5F9A9CE253"/>
    <w:rsid w:val="00F841F3"/>
  </w:style>
  <w:style w:type="paragraph" w:customStyle="1" w:styleId="74D4C24770734CF08837F410E5CA3302">
    <w:name w:val="74D4C24770734CF08837F410E5CA3302"/>
    <w:rsid w:val="00F841F3"/>
  </w:style>
  <w:style w:type="paragraph" w:customStyle="1" w:styleId="EA4BB2602757439CB3384965D19B1A61">
    <w:name w:val="EA4BB2602757439CB3384965D19B1A61"/>
    <w:rsid w:val="00F841F3"/>
  </w:style>
  <w:style w:type="paragraph" w:customStyle="1" w:styleId="81BB7EA1ABB14B9AAA9B275FEA65BBA5">
    <w:name w:val="81BB7EA1ABB14B9AAA9B275FEA65BBA5"/>
    <w:rsid w:val="00F841F3"/>
  </w:style>
  <w:style w:type="paragraph" w:customStyle="1" w:styleId="CFEE82DA1206473B96770212C7E3D85D">
    <w:name w:val="CFEE82DA1206473B96770212C7E3D85D"/>
    <w:rsid w:val="00F841F3"/>
  </w:style>
  <w:style w:type="paragraph" w:customStyle="1" w:styleId="D9C612EE24C143368B2CD74DF521EECF">
    <w:name w:val="D9C612EE24C143368B2CD74DF521EECF"/>
    <w:rsid w:val="00F841F3"/>
  </w:style>
  <w:style w:type="paragraph" w:customStyle="1" w:styleId="6D5039B30F6540BFA65E668243197879">
    <w:name w:val="6D5039B30F6540BFA65E668243197879"/>
    <w:rsid w:val="00F841F3"/>
  </w:style>
  <w:style w:type="paragraph" w:customStyle="1" w:styleId="97FD0EC33C91414BB30D0141A4AAB25D">
    <w:name w:val="97FD0EC33C91414BB30D0141A4AAB25D"/>
    <w:rsid w:val="00F841F3"/>
  </w:style>
  <w:style w:type="paragraph" w:customStyle="1" w:styleId="F947F2B49AFC4B10A43A32CB67B66A05">
    <w:name w:val="F947F2B49AFC4B10A43A32CB67B66A05"/>
    <w:rsid w:val="00F841F3"/>
  </w:style>
  <w:style w:type="paragraph" w:customStyle="1" w:styleId="F99EF3EDE38043C9BB49E837DB717651">
    <w:name w:val="F99EF3EDE38043C9BB49E837DB717651"/>
    <w:rsid w:val="00F841F3"/>
  </w:style>
  <w:style w:type="paragraph" w:customStyle="1" w:styleId="47E74857E005475EB00C6700135FE4D2">
    <w:name w:val="47E74857E005475EB00C6700135FE4D2"/>
    <w:rsid w:val="00F841F3"/>
  </w:style>
  <w:style w:type="paragraph" w:customStyle="1" w:styleId="4C267986650F45C991C072801A1387EA">
    <w:name w:val="4C267986650F45C991C072801A1387EA"/>
    <w:rsid w:val="00F841F3"/>
  </w:style>
  <w:style w:type="paragraph" w:customStyle="1" w:styleId="4F2EFA6AFABF4DABB6E6378DD51374C7">
    <w:name w:val="4F2EFA6AFABF4DABB6E6378DD51374C7"/>
    <w:rsid w:val="00F841F3"/>
  </w:style>
  <w:style w:type="paragraph" w:customStyle="1" w:styleId="BACC0305AC814A8FA5899C24F46278B0">
    <w:name w:val="BACC0305AC814A8FA5899C24F46278B0"/>
    <w:rsid w:val="00F841F3"/>
  </w:style>
  <w:style w:type="paragraph" w:customStyle="1" w:styleId="8F49A13330014D46B66C76374FDE2196">
    <w:name w:val="8F49A13330014D46B66C76374FDE2196"/>
    <w:rsid w:val="00F841F3"/>
  </w:style>
  <w:style w:type="paragraph" w:customStyle="1" w:styleId="DD2899A547AA436EA39C32AFE8442951">
    <w:name w:val="DD2899A547AA436EA39C32AFE8442951"/>
    <w:rsid w:val="00F841F3"/>
  </w:style>
  <w:style w:type="paragraph" w:customStyle="1" w:styleId="C2BC8BAB098849DE849FC0B30A6689D4">
    <w:name w:val="C2BC8BAB098849DE849FC0B30A6689D4"/>
    <w:rsid w:val="00F841F3"/>
  </w:style>
  <w:style w:type="paragraph" w:customStyle="1" w:styleId="CED77699A9E042D6B24FBDA3EC19F18D">
    <w:name w:val="CED77699A9E042D6B24FBDA3EC19F18D"/>
    <w:rsid w:val="00F841F3"/>
  </w:style>
  <w:style w:type="paragraph" w:customStyle="1" w:styleId="15B73A6DF98846E38EF8A4BACDA8F18F">
    <w:name w:val="15B73A6DF98846E38EF8A4BACDA8F18F"/>
    <w:rsid w:val="00F841F3"/>
  </w:style>
  <w:style w:type="paragraph" w:customStyle="1" w:styleId="60C17853A4354CD08F112F7118883BC3">
    <w:name w:val="60C17853A4354CD08F112F7118883BC3"/>
    <w:rsid w:val="00F841F3"/>
  </w:style>
  <w:style w:type="paragraph" w:customStyle="1" w:styleId="64F180E7C50C429793EE8200F1A26688">
    <w:name w:val="64F180E7C50C429793EE8200F1A26688"/>
    <w:rsid w:val="00F841F3"/>
  </w:style>
  <w:style w:type="paragraph" w:customStyle="1" w:styleId="D5EEDEA3977F4037840F049F4EB5DAD7">
    <w:name w:val="D5EEDEA3977F4037840F049F4EB5DAD7"/>
    <w:rsid w:val="00F841F3"/>
  </w:style>
  <w:style w:type="paragraph" w:customStyle="1" w:styleId="07F3BDFBB5D945969854BAB5D999EF73">
    <w:name w:val="07F3BDFBB5D945969854BAB5D999EF73"/>
    <w:rsid w:val="00F841F3"/>
  </w:style>
  <w:style w:type="paragraph" w:customStyle="1" w:styleId="E738B4C761A043CEBE8A76194A5B8744">
    <w:name w:val="E738B4C761A043CEBE8A76194A5B8744"/>
    <w:rsid w:val="00F841F3"/>
  </w:style>
  <w:style w:type="paragraph" w:customStyle="1" w:styleId="3C769FDEA8904A12A7D28A8D5B273C2F">
    <w:name w:val="3C769FDEA8904A12A7D28A8D5B273C2F"/>
    <w:rsid w:val="00F841F3"/>
  </w:style>
  <w:style w:type="paragraph" w:customStyle="1" w:styleId="EEAFEF84EFD144ECAA46FB6F826E5726">
    <w:name w:val="EEAFEF84EFD144ECAA46FB6F826E5726"/>
    <w:rsid w:val="00F841F3"/>
  </w:style>
  <w:style w:type="paragraph" w:customStyle="1" w:styleId="17ACAB443F264128850A5D4C6F6BBCF0">
    <w:name w:val="17ACAB443F264128850A5D4C6F6BBCF0"/>
    <w:rsid w:val="00F841F3"/>
  </w:style>
  <w:style w:type="paragraph" w:customStyle="1" w:styleId="4E20F57D3CCA46F2807255A0FD09A4C4">
    <w:name w:val="4E20F57D3CCA46F2807255A0FD09A4C4"/>
    <w:rsid w:val="00F841F3"/>
  </w:style>
  <w:style w:type="paragraph" w:customStyle="1" w:styleId="B8F2DFF715694D70B3331F6B3DD3C9E3">
    <w:name w:val="B8F2DFF715694D70B3331F6B3DD3C9E3"/>
    <w:rsid w:val="00F841F3"/>
  </w:style>
  <w:style w:type="paragraph" w:customStyle="1" w:styleId="7CA3A480BC5B4F669DDCD6D3297E5CC8">
    <w:name w:val="7CA3A480BC5B4F669DDCD6D3297E5CC8"/>
    <w:rsid w:val="00F841F3"/>
  </w:style>
  <w:style w:type="paragraph" w:customStyle="1" w:styleId="2FE1177852DF4A3D95291AAEBFACA32C">
    <w:name w:val="2FE1177852DF4A3D95291AAEBFACA32C"/>
    <w:rsid w:val="00F841F3"/>
  </w:style>
  <w:style w:type="paragraph" w:customStyle="1" w:styleId="8C358F345B8646F2ADCE583D6FB3A44A">
    <w:name w:val="8C358F345B8646F2ADCE583D6FB3A44A"/>
    <w:rsid w:val="00F841F3"/>
  </w:style>
  <w:style w:type="paragraph" w:customStyle="1" w:styleId="1C794B08D92A45DA8BF79F92BA5E4059">
    <w:name w:val="1C794B08D92A45DA8BF79F92BA5E4059"/>
    <w:rsid w:val="00F841F3"/>
  </w:style>
  <w:style w:type="paragraph" w:customStyle="1" w:styleId="5D0BDB76BAAF43B7B919AC0F7FBBF976">
    <w:name w:val="5D0BDB76BAAF43B7B919AC0F7FBBF976"/>
    <w:rsid w:val="00F841F3"/>
  </w:style>
  <w:style w:type="paragraph" w:customStyle="1" w:styleId="61C01BEDA1E84A168EA72F7B1908D62F">
    <w:name w:val="61C01BEDA1E84A168EA72F7B1908D62F"/>
    <w:rsid w:val="00F841F3"/>
  </w:style>
  <w:style w:type="paragraph" w:customStyle="1" w:styleId="E959BBB458414001B9362BDE73B5703A">
    <w:name w:val="E959BBB458414001B9362BDE73B5703A"/>
    <w:rsid w:val="00F841F3"/>
  </w:style>
  <w:style w:type="paragraph" w:customStyle="1" w:styleId="9C3F5E28F8CD4AD691480218AB1820D5">
    <w:name w:val="9C3F5E28F8CD4AD691480218AB1820D5"/>
    <w:rsid w:val="00F841F3"/>
  </w:style>
  <w:style w:type="paragraph" w:customStyle="1" w:styleId="FE90E518EAD5436BA64B20189DB65B0D">
    <w:name w:val="FE90E518EAD5436BA64B20189DB65B0D"/>
    <w:rsid w:val="00F841F3"/>
  </w:style>
  <w:style w:type="paragraph" w:customStyle="1" w:styleId="9B01C798EF5C4AEF99873B389617BCCF">
    <w:name w:val="9B01C798EF5C4AEF99873B389617BCCF"/>
    <w:rsid w:val="00F841F3"/>
  </w:style>
  <w:style w:type="paragraph" w:customStyle="1" w:styleId="8878834736F84BD39E835A6235A52AF9">
    <w:name w:val="8878834736F84BD39E835A6235A52AF9"/>
    <w:rsid w:val="00F841F3"/>
  </w:style>
  <w:style w:type="paragraph" w:customStyle="1" w:styleId="97CBB5234EF7472ABB7F32A203F82A5A">
    <w:name w:val="97CBB5234EF7472ABB7F32A203F82A5A"/>
    <w:rsid w:val="00F841F3"/>
  </w:style>
  <w:style w:type="paragraph" w:customStyle="1" w:styleId="A6B7F7B7664C4A8B870907E59450747E">
    <w:name w:val="A6B7F7B7664C4A8B870907E59450747E"/>
    <w:rsid w:val="00F841F3"/>
  </w:style>
  <w:style w:type="paragraph" w:customStyle="1" w:styleId="598815859FE74F1A9EB44B3BFE89917C">
    <w:name w:val="598815859FE74F1A9EB44B3BFE89917C"/>
    <w:rsid w:val="00F841F3"/>
  </w:style>
  <w:style w:type="paragraph" w:customStyle="1" w:styleId="9AFBEA1557C94EE2B3033A6C05035C28">
    <w:name w:val="9AFBEA1557C94EE2B3033A6C05035C28"/>
    <w:rsid w:val="00F841F3"/>
  </w:style>
  <w:style w:type="paragraph" w:customStyle="1" w:styleId="A1F582B8277F437CAE4767E21662870E">
    <w:name w:val="A1F582B8277F437CAE4767E21662870E"/>
    <w:rsid w:val="00F841F3"/>
  </w:style>
  <w:style w:type="paragraph" w:customStyle="1" w:styleId="F4F2A49CC6F0489F98051BF55E09A87C">
    <w:name w:val="F4F2A49CC6F0489F98051BF55E09A87C"/>
    <w:rsid w:val="00F841F3"/>
  </w:style>
  <w:style w:type="paragraph" w:customStyle="1" w:styleId="42D0723DAF9B4FF1920C4DB73864256E">
    <w:name w:val="42D0723DAF9B4FF1920C4DB73864256E"/>
    <w:rsid w:val="00F841F3"/>
  </w:style>
  <w:style w:type="paragraph" w:customStyle="1" w:styleId="CDBE5BB1D6AA4C1D8E0A834B58E3F0D6">
    <w:name w:val="CDBE5BB1D6AA4C1D8E0A834B58E3F0D6"/>
    <w:rsid w:val="00F841F3"/>
  </w:style>
  <w:style w:type="paragraph" w:customStyle="1" w:styleId="2827AEE02E0849999C4E43DEA1619649">
    <w:name w:val="2827AEE02E0849999C4E43DEA1619649"/>
    <w:rsid w:val="00F841F3"/>
  </w:style>
  <w:style w:type="paragraph" w:customStyle="1" w:styleId="90CCE8BB18C34C10A6034C32308C8CCB">
    <w:name w:val="90CCE8BB18C34C10A6034C32308C8CCB"/>
    <w:rsid w:val="00F841F3"/>
  </w:style>
  <w:style w:type="paragraph" w:customStyle="1" w:styleId="A03C37D397A94A45B48B0DB25131445D">
    <w:name w:val="A03C37D397A94A45B48B0DB25131445D"/>
    <w:rsid w:val="00F841F3"/>
  </w:style>
  <w:style w:type="paragraph" w:customStyle="1" w:styleId="9F99C13EDA7F4F168CE807D29C5627CA">
    <w:name w:val="9F99C13EDA7F4F168CE807D29C5627CA"/>
    <w:rsid w:val="00F841F3"/>
  </w:style>
  <w:style w:type="paragraph" w:customStyle="1" w:styleId="D36BF0ABDCBC459896CA865E9A45F4FD">
    <w:name w:val="D36BF0ABDCBC459896CA865E9A45F4FD"/>
    <w:rsid w:val="00F841F3"/>
  </w:style>
  <w:style w:type="paragraph" w:customStyle="1" w:styleId="B1DB1F036CD549ACBDD52B5195E6B805">
    <w:name w:val="B1DB1F036CD549ACBDD52B5195E6B805"/>
    <w:rsid w:val="00F841F3"/>
  </w:style>
  <w:style w:type="paragraph" w:customStyle="1" w:styleId="9B589D3549A348BF926228E14E63B1B2">
    <w:name w:val="9B589D3549A348BF926228E14E63B1B2"/>
    <w:rsid w:val="00F841F3"/>
  </w:style>
  <w:style w:type="paragraph" w:customStyle="1" w:styleId="DE2639891C504949AAC593BC87A43F63">
    <w:name w:val="DE2639891C504949AAC593BC87A43F63"/>
    <w:rsid w:val="00F841F3"/>
  </w:style>
  <w:style w:type="paragraph" w:customStyle="1" w:styleId="1CFE4871A3E2435CA483D74E3DB9C1C9">
    <w:name w:val="1CFE4871A3E2435CA483D74E3DB9C1C9"/>
    <w:rsid w:val="00F841F3"/>
  </w:style>
  <w:style w:type="paragraph" w:customStyle="1" w:styleId="38E9CA12B6CA48FDB5A1AED1C973696E">
    <w:name w:val="38E9CA12B6CA48FDB5A1AED1C973696E"/>
    <w:rsid w:val="00F841F3"/>
  </w:style>
  <w:style w:type="paragraph" w:customStyle="1" w:styleId="75D4B55B579C45D8A8113A784FEFCDFE">
    <w:name w:val="75D4B55B579C45D8A8113A784FEFCDFE"/>
    <w:rsid w:val="00F841F3"/>
  </w:style>
  <w:style w:type="paragraph" w:customStyle="1" w:styleId="DD8C97605182499FA21D0194EEC3741A">
    <w:name w:val="DD8C97605182499FA21D0194EEC3741A"/>
    <w:rsid w:val="00F841F3"/>
  </w:style>
  <w:style w:type="paragraph" w:customStyle="1" w:styleId="B4CECEE8EF1C437EAD7D6C7317E3EE26">
    <w:name w:val="B4CECEE8EF1C437EAD7D6C7317E3EE26"/>
    <w:rsid w:val="00F841F3"/>
  </w:style>
  <w:style w:type="paragraph" w:customStyle="1" w:styleId="233B195D0A6747B7B5F66E91EB127296">
    <w:name w:val="233B195D0A6747B7B5F66E91EB127296"/>
    <w:rsid w:val="00F841F3"/>
  </w:style>
  <w:style w:type="paragraph" w:customStyle="1" w:styleId="C1786607FC1C4100BB5974918A1312B4">
    <w:name w:val="C1786607FC1C4100BB5974918A1312B4"/>
    <w:rsid w:val="00F841F3"/>
  </w:style>
  <w:style w:type="paragraph" w:customStyle="1" w:styleId="6A4ACCA5EA52478EAE47767BE1C69156">
    <w:name w:val="6A4ACCA5EA52478EAE47767BE1C69156"/>
    <w:rsid w:val="00F841F3"/>
  </w:style>
  <w:style w:type="paragraph" w:customStyle="1" w:styleId="2EA5A8A015FE4A92B8810192C07367FE">
    <w:name w:val="2EA5A8A015FE4A92B8810192C07367FE"/>
    <w:rsid w:val="00F841F3"/>
  </w:style>
  <w:style w:type="paragraph" w:customStyle="1" w:styleId="820413808005475E96B49A60248AFF8A">
    <w:name w:val="820413808005475E96B49A60248AFF8A"/>
    <w:rsid w:val="00F841F3"/>
  </w:style>
  <w:style w:type="paragraph" w:customStyle="1" w:styleId="16DACC3EFCC847878D5F0860BE750246">
    <w:name w:val="16DACC3EFCC847878D5F0860BE750246"/>
    <w:rsid w:val="00F841F3"/>
  </w:style>
  <w:style w:type="paragraph" w:customStyle="1" w:styleId="73B668ECE72A447F9F8BBCEA8A23FFA5">
    <w:name w:val="73B668ECE72A447F9F8BBCEA8A23FFA5"/>
    <w:rsid w:val="00F841F3"/>
  </w:style>
  <w:style w:type="paragraph" w:customStyle="1" w:styleId="ACA1D322E1A6421B85AAF2F788AE1F04">
    <w:name w:val="ACA1D322E1A6421B85AAF2F788AE1F04"/>
    <w:rsid w:val="00F841F3"/>
  </w:style>
  <w:style w:type="paragraph" w:customStyle="1" w:styleId="838879B09CDC42F2A2C416E743CBDADE">
    <w:name w:val="838879B09CDC42F2A2C416E743CBDADE"/>
    <w:rsid w:val="00F841F3"/>
  </w:style>
  <w:style w:type="paragraph" w:customStyle="1" w:styleId="5A96F826A2DF4930AC319034BE58774C">
    <w:name w:val="5A96F826A2DF4930AC319034BE58774C"/>
    <w:rsid w:val="00F841F3"/>
  </w:style>
  <w:style w:type="paragraph" w:customStyle="1" w:styleId="AD52892A70C043959A0B0D04F8EA7961">
    <w:name w:val="AD52892A70C043959A0B0D04F8EA7961"/>
    <w:rsid w:val="00F841F3"/>
  </w:style>
  <w:style w:type="paragraph" w:customStyle="1" w:styleId="AEB6420224A2438EBEE486C330906585">
    <w:name w:val="AEB6420224A2438EBEE486C330906585"/>
    <w:rsid w:val="00F841F3"/>
  </w:style>
  <w:style w:type="paragraph" w:customStyle="1" w:styleId="0F0AAFD982A84D2D9C2F5AC4E50975C7">
    <w:name w:val="0F0AAFD982A84D2D9C2F5AC4E50975C7"/>
    <w:rsid w:val="00F841F3"/>
  </w:style>
  <w:style w:type="paragraph" w:customStyle="1" w:styleId="15EC160EE7A745D39A3F37EFAAF5A528">
    <w:name w:val="15EC160EE7A745D39A3F37EFAAF5A528"/>
    <w:rsid w:val="00F841F3"/>
  </w:style>
  <w:style w:type="paragraph" w:customStyle="1" w:styleId="5BA210A26EF44FE6A341E7856FB3E8EA">
    <w:name w:val="5BA210A26EF44FE6A341E7856FB3E8EA"/>
    <w:rsid w:val="00F841F3"/>
  </w:style>
  <w:style w:type="paragraph" w:customStyle="1" w:styleId="AD88CAD9ED0147DD821008C2C38E3464">
    <w:name w:val="AD88CAD9ED0147DD821008C2C38E3464"/>
    <w:rsid w:val="00F841F3"/>
  </w:style>
  <w:style w:type="paragraph" w:customStyle="1" w:styleId="B43DE35D53864219A70CE95363DB35BA">
    <w:name w:val="B43DE35D53864219A70CE95363DB35BA"/>
    <w:rsid w:val="00F841F3"/>
  </w:style>
  <w:style w:type="paragraph" w:customStyle="1" w:styleId="AFBEBBC8C8AE435A91EE8566BCEE0CC7">
    <w:name w:val="AFBEBBC8C8AE435A91EE8566BCEE0CC7"/>
    <w:rsid w:val="00F841F3"/>
  </w:style>
  <w:style w:type="paragraph" w:customStyle="1" w:styleId="86605745B8DA4C0391F9DA0D1FA10CC4">
    <w:name w:val="86605745B8DA4C0391F9DA0D1FA10CC4"/>
    <w:rsid w:val="00F841F3"/>
  </w:style>
  <w:style w:type="paragraph" w:customStyle="1" w:styleId="523AD123B1184DE1A4C7751BEBED577D">
    <w:name w:val="523AD123B1184DE1A4C7751BEBED577D"/>
    <w:rsid w:val="00F841F3"/>
  </w:style>
  <w:style w:type="paragraph" w:customStyle="1" w:styleId="521924D4264740D282D038B5B0B6F697">
    <w:name w:val="521924D4264740D282D038B5B0B6F697"/>
    <w:rsid w:val="00F841F3"/>
  </w:style>
  <w:style w:type="paragraph" w:customStyle="1" w:styleId="296F8253F64440B1A26E225B019BE74C">
    <w:name w:val="296F8253F64440B1A26E225B019BE74C"/>
    <w:rsid w:val="00F841F3"/>
  </w:style>
  <w:style w:type="paragraph" w:customStyle="1" w:styleId="BF36DD879B5743319FB3E6E5C552B1DF">
    <w:name w:val="BF36DD879B5743319FB3E6E5C552B1DF"/>
    <w:rsid w:val="00F841F3"/>
  </w:style>
  <w:style w:type="paragraph" w:customStyle="1" w:styleId="A71C4ED4EDF942DD92EC0E05259A48E0">
    <w:name w:val="A71C4ED4EDF942DD92EC0E05259A48E0"/>
    <w:rsid w:val="00F841F3"/>
  </w:style>
  <w:style w:type="paragraph" w:customStyle="1" w:styleId="7C70C4C9CD9D44DF8F830C70036D1186">
    <w:name w:val="7C70C4C9CD9D44DF8F830C70036D1186"/>
    <w:rsid w:val="00F841F3"/>
  </w:style>
  <w:style w:type="paragraph" w:customStyle="1" w:styleId="2727A166D01C4DDD83C1AE7A87ACF8DE">
    <w:name w:val="2727A166D01C4DDD83C1AE7A87ACF8DE"/>
    <w:rsid w:val="00F841F3"/>
  </w:style>
  <w:style w:type="paragraph" w:customStyle="1" w:styleId="B95ECE81BF414867B628AA1B59A64F52">
    <w:name w:val="B95ECE81BF414867B628AA1B59A64F52"/>
    <w:rsid w:val="00F841F3"/>
  </w:style>
  <w:style w:type="paragraph" w:customStyle="1" w:styleId="A7AF7E2712BF4A8AB72C0652BDD09C96">
    <w:name w:val="A7AF7E2712BF4A8AB72C0652BDD09C96"/>
    <w:rsid w:val="00F841F3"/>
  </w:style>
  <w:style w:type="paragraph" w:customStyle="1" w:styleId="465F2C2FF1E34477A3A38C352A94DC2A">
    <w:name w:val="465F2C2FF1E34477A3A38C352A94DC2A"/>
    <w:rsid w:val="00F841F3"/>
  </w:style>
  <w:style w:type="paragraph" w:customStyle="1" w:styleId="66EA701EA7C64D68A6DC78F03C0C6194">
    <w:name w:val="66EA701EA7C64D68A6DC78F03C0C6194"/>
    <w:rsid w:val="00F841F3"/>
  </w:style>
  <w:style w:type="paragraph" w:customStyle="1" w:styleId="C9BD7438DC5B4033A840011EFB3D99E6">
    <w:name w:val="C9BD7438DC5B4033A840011EFB3D99E6"/>
    <w:rsid w:val="00F841F3"/>
  </w:style>
  <w:style w:type="paragraph" w:customStyle="1" w:styleId="2CA7A436586C4183A6ACDFBF7DCEB939">
    <w:name w:val="2CA7A436586C4183A6ACDFBF7DCEB939"/>
    <w:rsid w:val="00F841F3"/>
  </w:style>
  <w:style w:type="paragraph" w:customStyle="1" w:styleId="A616DF500C704FC88CAEAEBA4F340EC6">
    <w:name w:val="A616DF500C704FC88CAEAEBA4F340EC6"/>
    <w:rsid w:val="00F841F3"/>
  </w:style>
  <w:style w:type="paragraph" w:customStyle="1" w:styleId="0E529D20925148D6B3DAABCE2FE8B1B8">
    <w:name w:val="0E529D20925148D6B3DAABCE2FE8B1B8"/>
    <w:rsid w:val="00F841F3"/>
  </w:style>
  <w:style w:type="paragraph" w:customStyle="1" w:styleId="ADB1D3E5E8D1424B9D960B13CFACB643">
    <w:name w:val="ADB1D3E5E8D1424B9D960B13CFACB643"/>
    <w:rsid w:val="00F841F3"/>
  </w:style>
  <w:style w:type="paragraph" w:customStyle="1" w:styleId="2C2B8BB372194C388158C6D61120ABA2">
    <w:name w:val="2C2B8BB372194C388158C6D61120ABA2"/>
    <w:rsid w:val="00F841F3"/>
  </w:style>
  <w:style w:type="paragraph" w:customStyle="1" w:styleId="15CB5EA9D6664C489C8E46625D701624">
    <w:name w:val="15CB5EA9D6664C489C8E46625D701624"/>
    <w:rsid w:val="00F841F3"/>
  </w:style>
  <w:style w:type="paragraph" w:customStyle="1" w:styleId="5F07E863A17D4BD1923A6A498E3D3239">
    <w:name w:val="5F07E863A17D4BD1923A6A498E3D3239"/>
    <w:rsid w:val="00F841F3"/>
  </w:style>
  <w:style w:type="paragraph" w:customStyle="1" w:styleId="85966CAF01374D46BF9F0CD444040B59">
    <w:name w:val="85966CAF01374D46BF9F0CD444040B59"/>
    <w:rsid w:val="00F841F3"/>
  </w:style>
  <w:style w:type="paragraph" w:customStyle="1" w:styleId="11C4DAC81DDE4EABBCB80D6CB5D5538E">
    <w:name w:val="11C4DAC81DDE4EABBCB80D6CB5D5538E"/>
    <w:rsid w:val="00F841F3"/>
  </w:style>
  <w:style w:type="paragraph" w:customStyle="1" w:styleId="D8CEA46DA33C46DBAA54142C56ACA2BE">
    <w:name w:val="D8CEA46DA33C46DBAA54142C56ACA2BE"/>
    <w:rsid w:val="00F841F3"/>
  </w:style>
  <w:style w:type="paragraph" w:customStyle="1" w:styleId="EA230EEADED4446786282E89663D6A53">
    <w:name w:val="EA230EEADED4446786282E89663D6A53"/>
    <w:rsid w:val="00F841F3"/>
  </w:style>
  <w:style w:type="paragraph" w:customStyle="1" w:styleId="AA6414AC71DD45A49F285075D683AD0E">
    <w:name w:val="AA6414AC71DD45A49F285075D683AD0E"/>
    <w:rsid w:val="00F841F3"/>
  </w:style>
  <w:style w:type="paragraph" w:customStyle="1" w:styleId="8C9C015D39C04AE593AFF3432C68A09C">
    <w:name w:val="8C9C015D39C04AE593AFF3432C68A09C"/>
    <w:rsid w:val="00F841F3"/>
  </w:style>
  <w:style w:type="paragraph" w:customStyle="1" w:styleId="9F110229BEF34B9DBD2D347C57929416">
    <w:name w:val="9F110229BEF34B9DBD2D347C57929416"/>
    <w:rsid w:val="00F841F3"/>
  </w:style>
  <w:style w:type="paragraph" w:customStyle="1" w:styleId="C0DE560A47984686A73B5594A8616B7E">
    <w:name w:val="C0DE560A47984686A73B5594A8616B7E"/>
    <w:rsid w:val="00F841F3"/>
  </w:style>
  <w:style w:type="paragraph" w:customStyle="1" w:styleId="1B7BF7362F944DD3B88F12AEE3F81DF1">
    <w:name w:val="1B7BF7362F944DD3B88F12AEE3F81DF1"/>
    <w:rsid w:val="00F841F3"/>
  </w:style>
  <w:style w:type="paragraph" w:customStyle="1" w:styleId="31574E0D55B540699F22503A8A681E4D">
    <w:name w:val="31574E0D55B540699F22503A8A681E4D"/>
    <w:rsid w:val="00F841F3"/>
  </w:style>
  <w:style w:type="paragraph" w:customStyle="1" w:styleId="1BCCA81DFA8F4A20A48761F66D47BF61">
    <w:name w:val="1BCCA81DFA8F4A20A48761F66D47BF61"/>
    <w:rsid w:val="00F841F3"/>
  </w:style>
  <w:style w:type="paragraph" w:customStyle="1" w:styleId="E11A19D166C64DFBA6B61A0633D17E3C">
    <w:name w:val="E11A19D166C64DFBA6B61A0633D17E3C"/>
    <w:rsid w:val="00F841F3"/>
  </w:style>
  <w:style w:type="paragraph" w:customStyle="1" w:styleId="5BA9CD49078D42C58A17BB6B4BA30E90">
    <w:name w:val="5BA9CD49078D42C58A17BB6B4BA30E90"/>
    <w:rsid w:val="00F841F3"/>
  </w:style>
  <w:style w:type="paragraph" w:customStyle="1" w:styleId="C899C8C97E98497D8A8723B5A2236464">
    <w:name w:val="C899C8C97E98497D8A8723B5A2236464"/>
    <w:rsid w:val="00F841F3"/>
  </w:style>
  <w:style w:type="paragraph" w:customStyle="1" w:styleId="F9D437D60F14499F9073D3887571C245">
    <w:name w:val="F9D437D60F14499F9073D3887571C245"/>
    <w:rsid w:val="00F841F3"/>
  </w:style>
  <w:style w:type="paragraph" w:customStyle="1" w:styleId="86DC1C90109A4429A98BA371DA99B872">
    <w:name w:val="86DC1C90109A4429A98BA371DA99B872"/>
    <w:rsid w:val="00F841F3"/>
  </w:style>
  <w:style w:type="paragraph" w:customStyle="1" w:styleId="DBE2AB130696417FBDACB4D202B26E15">
    <w:name w:val="DBE2AB130696417FBDACB4D202B26E15"/>
    <w:rsid w:val="00F841F3"/>
  </w:style>
  <w:style w:type="paragraph" w:customStyle="1" w:styleId="22FB29789D7C41A89B0B5726F84D93F9">
    <w:name w:val="22FB29789D7C41A89B0B5726F84D93F9"/>
    <w:rsid w:val="00F841F3"/>
  </w:style>
  <w:style w:type="paragraph" w:customStyle="1" w:styleId="C832EDB149EF41B9BB3A32AD4946BBD7">
    <w:name w:val="C832EDB149EF41B9BB3A32AD4946BBD7"/>
    <w:rsid w:val="00F841F3"/>
  </w:style>
  <w:style w:type="paragraph" w:customStyle="1" w:styleId="6242393D0BFC442686B3A0DF1CA08FC3">
    <w:name w:val="6242393D0BFC442686B3A0DF1CA08FC3"/>
    <w:rsid w:val="00F841F3"/>
  </w:style>
  <w:style w:type="paragraph" w:customStyle="1" w:styleId="2FE614143EB04EE0AF865FE526B6B7F3">
    <w:name w:val="2FE614143EB04EE0AF865FE526B6B7F3"/>
    <w:rsid w:val="00F841F3"/>
  </w:style>
  <w:style w:type="paragraph" w:customStyle="1" w:styleId="2C273C5E24E040AC9DE153BF51360896">
    <w:name w:val="2C273C5E24E040AC9DE153BF51360896"/>
    <w:rsid w:val="00F841F3"/>
  </w:style>
  <w:style w:type="paragraph" w:customStyle="1" w:styleId="B1BF096FEBB5445EAE8413E689E1220F">
    <w:name w:val="B1BF096FEBB5445EAE8413E689E1220F"/>
    <w:rsid w:val="00F841F3"/>
  </w:style>
  <w:style w:type="paragraph" w:customStyle="1" w:styleId="AA6AEAF5B51A4DD98EACB0944994B373">
    <w:name w:val="AA6AEAF5B51A4DD98EACB0944994B373"/>
    <w:rsid w:val="00F841F3"/>
  </w:style>
  <w:style w:type="paragraph" w:customStyle="1" w:styleId="51ED1560912441A2A38E4DF6BCC853E2">
    <w:name w:val="51ED1560912441A2A38E4DF6BCC853E2"/>
    <w:rsid w:val="00F841F3"/>
  </w:style>
  <w:style w:type="paragraph" w:customStyle="1" w:styleId="17B66E04345D4F6D8E923A4BD741E16E">
    <w:name w:val="17B66E04345D4F6D8E923A4BD741E16E"/>
    <w:rsid w:val="00F841F3"/>
  </w:style>
  <w:style w:type="paragraph" w:customStyle="1" w:styleId="9C52C25EA4024901969AD4AD4AEAA300">
    <w:name w:val="9C52C25EA4024901969AD4AD4AEAA300"/>
    <w:rsid w:val="00F841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ravel Expense">
  <a:themeElements>
    <a:clrScheme name="Custom 236">
      <a:dk1>
        <a:sysClr val="windowText" lastClr="000000"/>
      </a:dk1>
      <a:lt1>
        <a:sysClr val="window" lastClr="FFFFFF"/>
      </a:lt1>
      <a:dk2>
        <a:srgbClr val="08323A"/>
      </a:dk2>
      <a:lt2>
        <a:srgbClr val="CAD3D2"/>
      </a:lt2>
      <a:accent1>
        <a:srgbClr val="DD8047"/>
      </a:accent1>
      <a:accent2>
        <a:srgbClr val="94B6D2"/>
      </a:accent2>
      <a:accent3>
        <a:srgbClr val="787878"/>
      </a:accent3>
      <a:accent4>
        <a:srgbClr val="FFC40C"/>
      </a:accent4>
      <a:accent5>
        <a:srgbClr val="0E5563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Formulario de informe de gastos de viajes.dotx</Template>
  <TotalTime>72</TotalTime>
  <Pages>2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Arboll De Cedron</dc:creator>
  <cp:keywords/>
  <dc:description/>
  <cp:lastModifiedBy>Arboll De Cedron</cp:lastModifiedBy>
  <cp:revision>1</cp:revision>
  <dcterms:created xsi:type="dcterms:W3CDTF">2022-03-05T22:12:00Z</dcterms:created>
  <dcterms:modified xsi:type="dcterms:W3CDTF">2022-03-05T23:24:00Z</dcterms:modified>
</cp:coreProperties>
</file>